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rPr>
          <w:trHeight w:val="1701"/>
        </w:trPr>
        <w:tc>
          <w:tcPr>
            <w:tcW w:w="5110" w:type="dxa"/>
          </w:tcPr>
          <w:p w:rsidR="005E4F23" w:rsidRPr="005B0841" w:rsidRDefault="005E4F23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5E4F23" w:rsidRPr="005B0841" w:rsidRDefault="00D452CF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 xml:space="preserve">Marcel </w:t>
            </w:r>
            <w:proofErr w:type="spellStart"/>
            <w:r w:rsidRPr="005B0841">
              <w:rPr>
                <w:sz w:val="20"/>
                <w:szCs w:val="20"/>
              </w:rPr>
              <w:t>Monhart</w:t>
            </w:r>
            <w:proofErr w:type="spellEnd"/>
          </w:p>
          <w:p w:rsidR="00D452CF" w:rsidRPr="005B0841" w:rsidRDefault="00D452CF">
            <w:pPr>
              <w:rPr>
                <w:sz w:val="20"/>
                <w:szCs w:val="20"/>
              </w:rPr>
            </w:pPr>
            <w:proofErr w:type="spellStart"/>
            <w:r w:rsidRPr="005B0841">
              <w:rPr>
                <w:sz w:val="20"/>
                <w:szCs w:val="20"/>
              </w:rPr>
              <w:t>Diessenhoferstrasse</w:t>
            </w:r>
            <w:proofErr w:type="spellEnd"/>
            <w:r w:rsidRPr="005B0841">
              <w:rPr>
                <w:sz w:val="20"/>
                <w:szCs w:val="20"/>
              </w:rPr>
              <w:t xml:space="preserve"> 28</w:t>
            </w:r>
          </w:p>
          <w:p w:rsidR="00D452CF" w:rsidRPr="005B0841" w:rsidRDefault="00D452CF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 xml:space="preserve">8466 </w:t>
            </w:r>
            <w:proofErr w:type="spellStart"/>
            <w:r w:rsidRPr="005B0841">
              <w:rPr>
                <w:sz w:val="20"/>
                <w:szCs w:val="20"/>
              </w:rPr>
              <w:t>Trüllikon</w:t>
            </w:r>
            <w:proofErr w:type="spellEnd"/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c>
          <w:tcPr>
            <w:tcW w:w="5110" w:type="dxa"/>
          </w:tcPr>
          <w:p w:rsidR="005E4F23" w:rsidRPr="005B0841" w:rsidRDefault="005E4F23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5E4F23" w:rsidRPr="005B0841" w:rsidRDefault="00D452CF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Schaffhausen, 22.05.2013/</w:t>
            </w:r>
            <w:proofErr w:type="spellStart"/>
            <w:r w:rsidRPr="005B0841">
              <w:rPr>
                <w:sz w:val="20"/>
                <w:szCs w:val="20"/>
              </w:rPr>
              <w:t>gb</w:t>
            </w:r>
            <w:proofErr w:type="spellEnd"/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D452CF">
      <w:pPr>
        <w:rPr>
          <w:b/>
          <w:sz w:val="20"/>
          <w:szCs w:val="20"/>
        </w:rPr>
      </w:pPr>
      <w:r w:rsidRPr="005B0841">
        <w:rPr>
          <w:b/>
          <w:sz w:val="20"/>
          <w:szCs w:val="20"/>
        </w:rPr>
        <w:t>Auftragsbestätigung «Kantonales Musikfest Schaffhausen 2013»</w:t>
      </w: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D452CF">
      <w:pPr>
        <w:rPr>
          <w:sz w:val="20"/>
          <w:szCs w:val="20"/>
        </w:rPr>
      </w:pPr>
      <w:r w:rsidRPr="005B0841">
        <w:rPr>
          <w:sz w:val="20"/>
          <w:szCs w:val="20"/>
        </w:rPr>
        <w:t xml:space="preserve">Sehr geehrter Herr </w:t>
      </w:r>
      <w:proofErr w:type="spellStart"/>
      <w:r w:rsidRPr="005B0841">
        <w:rPr>
          <w:sz w:val="20"/>
          <w:szCs w:val="20"/>
        </w:rPr>
        <w:t>Monhart</w:t>
      </w:r>
      <w:proofErr w:type="spellEnd"/>
    </w:p>
    <w:p w:rsidR="00D452CF" w:rsidRPr="005B0841" w:rsidRDefault="00D452CF">
      <w:pPr>
        <w:rPr>
          <w:sz w:val="20"/>
          <w:szCs w:val="20"/>
        </w:rPr>
      </w:pPr>
    </w:p>
    <w:p w:rsidR="00D452CF" w:rsidRPr="005B0841" w:rsidRDefault="00635AA2">
      <w:pPr>
        <w:rPr>
          <w:sz w:val="20"/>
          <w:szCs w:val="20"/>
        </w:rPr>
      </w:pPr>
      <w:r w:rsidRPr="005B0841">
        <w:rPr>
          <w:sz w:val="20"/>
          <w:szCs w:val="20"/>
        </w:rPr>
        <w:t xml:space="preserve">Wir danken Ihnen für das entgegengebrachte Vertrauen und freuen uns, Ihnen wie folgt den Auftrag vom </w:t>
      </w:r>
      <w:r w:rsidR="00D452CF" w:rsidRPr="005B0841">
        <w:rPr>
          <w:sz w:val="20"/>
          <w:szCs w:val="20"/>
        </w:rPr>
        <w:t>31.05. – 02.</w:t>
      </w:r>
      <w:r w:rsidRPr="005B0841">
        <w:rPr>
          <w:sz w:val="20"/>
          <w:szCs w:val="20"/>
        </w:rPr>
        <w:t>063.</w:t>
      </w:r>
      <w:r w:rsidR="00D452CF" w:rsidRPr="005B0841">
        <w:rPr>
          <w:sz w:val="20"/>
          <w:szCs w:val="20"/>
        </w:rPr>
        <w:t>2013 für das «Kantonale Musikfest Schaffhausen»</w:t>
      </w:r>
      <w:r w:rsidRPr="005B0841">
        <w:rPr>
          <w:sz w:val="20"/>
          <w:szCs w:val="20"/>
        </w:rPr>
        <w:t xml:space="preserve"> 2013 bestätigen zu können</w:t>
      </w:r>
      <w:r w:rsidR="00D452CF" w:rsidRPr="005B0841">
        <w:rPr>
          <w:sz w:val="20"/>
          <w:szCs w:val="20"/>
        </w:rPr>
        <w:t>:</w:t>
      </w:r>
    </w:p>
    <w:p w:rsidR="00D452CF" w:rsidRPr="005B0841" w:rsidRDefault="00D452CF">
      <w:pPr>
        <w:rPr>
          <w:sz w:val="20"/>
          <w:szCs w:val="20"/>
        </w:rPr>
      </w:pPr>
    </w:p>
    <w:p w:rsidR="00D452CF" w:rsidRPr="005B0841" w:rsidRDefault="00D452CF">
      <w:pPr>
        <w:rPr>
          <w:sz w:val="20"/>
          <w:szCs w:val="20"/>
        </w:rPr>
      </w:pPr>
    </w:p>
    <w:tbl>
      <w:tblPr>
        <w:tblW w:w="9889" w:type="dxa"/>
        <w:tblLayout w:type="fixed"/>
        <w:tblLook w:val="04A0"/>
      </w:tblPr>
      <w:tblGrid>
        <w:gridCol w:w="3085"/>
        <w:gridCol w:w="1134"/>
        <w:gridCol w:w="1134"/>
        <w:gridCol w:w="1276"/>
        <w:gridCol w:w="1843"/>
        <w:gridCol w:w="1417"/>
      </w:tblGrid>
      <w:tr w:rsidR="00D87502" w:rsidRPr="005B0841" w:rsidTr="00635AA2">
        <w:tc>
          <w:tcPr>
            <w:tcW w:w="3085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D452CF" w:rsidRPr="005B0841" w:rsidRDefault="00D452CF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CHF pro</w:t>
            </w:r>
            <w:r w:rsidR="000E0AC0" w:rsidRPr="005B0841">
              <w:rPr>
                <w:b/>
                <w:sz w:val="20"/>
                <w:szCs w:val="20"/>
              </w:rPr>
              <w:t xml:space="preserve"> Person</w:t>
            </w:r>
          </w:p>
        </w:tc>
        <w:tc>
          <w:tcPr>
            <w:tcW w:w="1134" w:type="dxa"/>
          </w:tcPr>
          <w:p w:rsidR="00D452CF" w:rsidRPr="005B0841" w:rsidRDefault="00D452CF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Anzahl</w:t>
            </w:r>
            <w:r w:rsidR="000E0AC0" w:rsidRPr="005B0841">
              <w:rPr>
                <w:b/>
                <w:sz w:val="20"/>
                <w:szCs w:val="20"/>
              </w:rPr>
              <w:t xml:space="preserve"> Stunden</w:t>
            </w:r>
          </w:p>
        </w:tc>
        <w:tc>
          <w:tcPr>
            <w:tcW w:w="1276" w:type="dxa"/>
          </w:tcPr>
          <w:p w:rsidR="00D452CF" w:rsidRPr="005B0841" w:rsidRDefault="00D452CF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Anzahl</w:t>
            </w:r>
          </w:p>
          <w:p w:rsidR="00D452CF" w:rsidRPr="005B0841" w:rsidRDefault="00D452CF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Personen</w:t>
            </w:r>
          </w:p>
        </w:tc>
        <w:tc>
          <w:tcPr>
            <w:tcW w:w="1843" w:type="dxa"/>
          </w:tcPr>
          <w:p w:rsidR="00D452CF" w:rsidRPr="005B0841" w:rsidRDefault="00D452CF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 xml:space="preserve">Total </w:t>
            </w:r>
            <w:r w:rsidR="000E0AC0" w:rsidRPr="005B0841">
              <w:rPr>
                <w:b/>
                <w:sz w:val="20"/>
                <w:szCs w:val="20"/>
              </w:rPr>
              <w:t xml:space="preserve">CHF </w:t>
            </w:r>
            <w:r w:rsidRPr="005B0841">
              <w:rPr>
                <w:b/>
                <w:sz w:val="20"/>
                <w:szCs w:val="20"/>
              </w:rPr>
              <w:t>pro</w:t>
            </w:r>
          </w:p>
          <w:p w:rsidR="00D452CF" w:rsidRPr="005B0841" w:rsidRDefault="000E0AC0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Auftrags</w:t>
            </w:r>
            <w:r w:rsidR="00D452CF" w:rsidRPr="005B0841">
              <w:rPr>
                <w:b/>
                <w:sz w:val="20"/>
                <w:szCs w:val="20"/>
              </w:rPr>
              <w:t>einheit</w:t>
            </w:r>
          </w:p>
        </w:tc>
        <w:tc>
          <w:tcPr>
            <w:tcW w:w="1417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</w:tr>
      <w:tr w:rsidR="005B0841" w:rsidRPr="005B0841" w:rsidTr="00635AA2">
        <w:tc>
          <w:tcPr>
            <w:tcW w:w="3085" w:type="dxa"/>
          </w:tcPr>
          <w:p w:rsidR="005B0841" w:rsidRPr="005B0841" w:rsidRDefault="005B084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B0841" w:rsidRPr="005B0841" w:rsidRDefault="005B0841" w:rsidP="00635AA2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5B0841" w:rsidRPr="005B0841" w:rsidTr="00635AA2">
        <w:tc>
          <w:tcPr>
            <w:tcW w:w="3085" w:type="dxa"/>
          </w:tcPr>
          <w:p w:rsidR="005B0841" w:rsidRPr="005B0841" w:rsidRDefault="005B0841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div. Arbeiten</w:t>
            </w:r>
          </w:p>
          <w:p w:rsidR="005B0841" w:rsidRPr="005B0841" w:rsidRDefault="005B0841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Freitag, 31.05.2013</w:t>
            </w:r>
          </w:p>
        </w:tc>
        <w:tc>
          <w:tcPr>
            <w:tcW w:w="1134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B0841" w:rsidRPr="005B0841" w:rsidRDefault="00D7429A" w:rsidP="00635A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200.00</w:t>
            </w:r>
          </w:p>
        </w:tc>
        <w:tc>
          <w:tcPr>
            <w:tcW w:w="1417" w:type="dxa"/>
            <w:vAlign w:val="center"/>
          </w:tcPr>
          <w:p w:rsidR="005B0841" w:rsidRPr="005B0841" w:rsidRDefault="005B0841" w:rsidP="00635AA2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5B0841" w:rsidRPr="005B0841" w:rsidTr="00635AA2">
        <w:tc>
          <w:tcPr>
            <w:tcW w:w="3085" w:type="dxa"/>
          </w:tcPr>
          <w:p w:rsidR="005B0841" w:rsidRPr="005B0841" w:rsidRDefault="005B084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5B0841" w:rsidRPr="005B0841" w:rsidRDefault="005B0841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B0841" w:rsidRPr="005B0841" w:rsidRDefault="005B0841" w:rsidP="00635AA2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D87502" w:rsidRPr="005B0841" w:rsidTr="00635AA2">
        <w:tc>
          <w:tcPr>
            <w:tcW w:w="3085" w:type="dxa"/>
          </w:tcPr>
          <w:p w:rsidR="00D452CF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Zelt- und Arealbewachung</w:t>
            </w:r>
          </w:p>
          <w:p w:rsidR="000E0AC0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Freitag, 31.05.2013</w:t>
            </w:r>
          </w:p>
          <w:p w:rsidR="000E0AC0" w:rsidRPr="005B0841" w:rsidRDefault="000E0AC0">
            <w:pPr>
              <w:rPr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22.00 – 06.00 Uhr</w:t>
            </w:r>
          </w:p>
        </w:tc>
        <w:tc>
          <w:tcPr>
            <w:tcW w:w="1134" w:type="dxa"/>
            <w:vAlign w:val="center"/>
          </w:tcPr>
          <w:p w:rsidR="00D452CF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40.00</w:t>
            </w:r>
          </w:p>
        </w:tc>
        <w:tc>
          <w:tcPr>
            <w:tcW w:w="1134" w:type="dxa"/>
            <w:vAlign w:val="center"/>
          </w:tcPr>
          <w:p w:rsidR="00D452CF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8 h</w:t>
            </w:r>
          </w:p>
        </w:tc>
        <w:tc>
          <w:tcPr>
            <w:tcW w:w="1276" w:type="dxa"/>
            <w:vAlign w:val="center"/>
          </w:tcPr>
          <w:p w:rsidR="00D452CF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:rsidR="00D452CF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640.00</w:t>
            </w:r>
          </w:p>
        </w:tc>
        <w:tc>
          <w:tcPr>
            <w:tcW w:w="1417" w:type="dxa"/>
            <w:vAlign w:val="center"/>
          </w:tcPr>
          <w:p w:rsidR="00D452CF" w:rsidRPr="005B0841" w:rsidRDefault="000E0AC0" w:rsidP="00635AA2">
            <w:pPr>
              <w:jc w:val="center"/>
              <w:rPr>
                <w:i/>
                <w:sz w:val="20"/>
                <w:szCs w:val="20"/>
              </w:rPr>
            </w:pPr>
            <w:r w:rsidRPr="005B0841">
              <w:rPr>
                <w:i/>
                <w:sz w:val="20"/>
                <w:szCs w:val="20"/>
              </w:rPr>
              <w:t>Spezialpreis</w:t>
            </w:r>
          </w:p>
        </w:tc>
      </w:tr>
      <w:tr w:rsidR="00D87502" w:rsidRPr="005B0841" w:rsidTr="00635AA2">
        <w:tc>
          <w:tcPr>
            <w:tcW w:w="3085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</w:tr>
      <w:tr w:rsidR="00D87502" w:rsidRPr="005B0841" w:rsidTr="00635AA2">
        <w:tc>
          <w:tcPr>
            <w:tcW w:w="3085" w:type="dxa"/>
          </w:tcPr>
          <w:p w:rsidR="00D452CF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Instrumentenbewachung</w:t>
            </w:r>
          </w:p>
          <w:p w:rsidR="000E0AC0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Samstag, 01.06.2013</w:t>
            </w:r>
          </w:p>
          <w:p w:rsidR="000E0AC0" w:rsidRPr="005B0841" w:rsidRDefault="000E0AC0">
            <w:pPr>
              <w:rPr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12.00 – 20.00 Uhr</w:t>
            </w:r>
          </w:p>
        </w:tc>
        <w:tc>
          <w:tcPr>
            <w:tcW w:w="1134" w:type="dxa"/>
            <w:vAlign w:val="center"/>
          </w:tcPr>
          <w:p w:rsidR="00D452CF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45.00</w:t>
            </w:r>
          </w:p>
        </w:tc>
        <w:tc>
          <w:tcPr>
            <w:tcW w:w="1134" w:type="dxa"/>
            <w:vAlign w:val="center"/>
          </w:tcPr>
          <w:p w:rsidR="00D452CF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8 h</w:t>
            </w:r>
          </w:p>
        </w:tc>
        <w:tc>
          <w:tcPr>
            <w:tcW w:w="1276" w:type="dxa"/>
            <w:vAlign w:val="center"/>
          </w:tcPr>
          <w:p w:rsidR="00D452CF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:rsidR="00D452CF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360.00</w:t>
            </w:r>
          </w:p>
        </w:tc>
        <w:tc>
          <w:tcPr>
            <w:tcW w:w="1417" w:type="dxa"/>
            <w:vAlign w:val="center"/>
          </w:tcPr>
          <w:p w:rsidR="00D452CF" w:rsidRPr="005B0841" w:rsidRDefault="00D452CF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D87502" w:rsidRPr="005B0841" w:rsidTr="00635AA2">
        <w:tc>
          <w:tcPr>
            <w:tcW w:w="3085" w:type="dxa"/>
          </w:tcPr>
          <w:p w:rsidR="00D452CF" w:rsidRPr="005B0841" w:rsidRDefault="00D452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52CF" w:rsidRPr="005B0841" w:rsidRDefault="00D452CF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52CF" w:rsidRPr="005B0841" w:rsidRDefault="00D452CF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452CF" w:rsidRPr="005B0841" w:rsidRDefault="00D452CF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452CF" w:rsidRPr="005B0841" w:rsidRDefault="00D452CF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452CF" w:rsidRPr="005B0841" w:rsidRDefault="00D452CF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D87502" w:rsidRPr="005B0841" w:rsidTr="00635AA2">
        <w:tc>
          <w:tcPr>
            <w:tcW w:w="3085" w:type="dxa"/>
          </w:tcPr>
          <w:p w:rsidR="000E0AC0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Zelt- und Arealbewachung</w:t>
            </w:r>
          </w:p>
          <w:p w:rsidR="000E0AC0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Samstag, 01.06.2013</w:t>
            </w:r>
          </w:p>
          <w:p w:rsidR="000E0AC0" w:rsidRPr="005B0841" w:rsidRDefault="000E0AC0">
            <w:pPr>
              <w:rPr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22.00 – 06.00 Uhr</w:t>
            </w:r>
          </w:p>
        </w:tc>
        <w:tc>
          <w:tcPr>
            <w:tcW w:w="1134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40.00</w:t>
            </w:r>
          </w:p>
        </w:tc>
        <w:tc>
          <w:tcPr>
            <w:tcW w:w="1134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8 h</w:t>
            </w:r>
          </w:p>
        </w:tc>
        <w:tc>
          <w:tcPr>
            <w:tcW w:w="1276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640.00</w:t>
            </w:r>
          </w:p>
        </w:tc>
        <w:tc>
          <w:tcPr>
            <w:tcW w:w="1417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i/>
                <w:sz w:val="20"/>
                <w:szCs w:val="20"/>
              </w:rPr>
              <w:t>Spezialpreis</w:t>
            </w:r>
          </w:p>
        </w:tc>
      </w:tr>
      <w:tr w:rsidR="00D87502" w:rsidRPr="005B0841" w:rsidTr="00635AA2">
        <w:tc>
          <w:tcPr>
            <w:tcW w:w="3085" w:type="dxa"/>
          </w:tcPr>
          <w:p w:rsidR="000E0AC0" w:rsidRPr="005B0841" w:rsidRDefault="000E0AC0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0E0AC0" w:rsidRPr="005B0841" w:rsidRDefault="000E0AC0" w:rsidP="00635AA2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D87502" w:rsidRPr="005B0841" w:rsidTr="00635AA2">
        <w:tc>
          <w:tcPr>
            <w:tcW w:w="3085" w:type="dxa"/>
          </w:tcPr>
          <w:p w:rsidR="000E0AC0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Instrumentenbewachung</w:t>
            </w:r>
          </w:p>
          <w:p w:rsidR="000E0AC0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Sonntag, 02.06.2013</w:t>
            </w:r>
          </w:p>
          <w:p w:rsidR="000E0AC0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07.30 – 20.00 Uhr</w:t>
            </w:r>
          </w:p>
        </w:tc>
        <w:tc>
          <w:tcPr>
            <w:tcW w:w="1134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45.00</w:t>
            </w:r>
          </w:p>
        </w:tc>
        <w:tc>
          <w:tcPr>
            <w:tcW w:w="1134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12.5 h</w:t>
            </w:r>
          </w:p>
        </w:tc>
        <w:tc>
          <w:tcPr>
            <w:tcW w:w="1276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562.50</w:t>
            </w:r>
          </w:p>
        </w:tc>
        <w:tc>
          <w:tcPr>
            <w:tcW w:w="1417" w:type="dxa"/>
            <w:vAlign w:val="center"/>
          </w:tcPr>
          <w:p w:rsidR="000E0AC0" w:rsidRPr="005B0841" w:rsidRDefault="000E0AC0" w:rsidP="00635AA2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D87502" w:rsidRPr="005B0841" w:rsidTr="00635AA2">
        <w:tc>
          <w:tcPr>
            <w:tcW w:w="3085" w:type="dxa"/>
            <w:tcBorders>
              <w:bottom w:val="single" w:sz="4" w:space="0" w:color="auto"/>
            </w:tcBorders>
          </w:tcPr>
          <w:p w:rsidR="000E0AC0" w:rsidRPr="005B0841" w:rsidRDefault="000E0AC0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D87502" w:rsidRPr="005B0841" w:rsidTr="005B0841">
        <w:tc>
          <w:tcPr>
            <w:tcW w:w="3085" w:type="dxa"/>
            <w:tcBorders>
              <w:top w:val="single" w:sz="4" w:space="0" w:color="auto"/>
            </w:tcBorders>
          </w:tcPr>
          <w:p w:rsidR="000E0AC0" w:rsidRPr="005B0841" w:rsidRDefault="000E0AC0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0E0AC0" w:rsidRPr="005B0841" w:rsidRDefault="000E0AC0" w:rsidP="00635AA2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D87502" w:rsidRPr="005B0841" w:rsidTr="005B0841">
        <w:tc>
          <w:tcPr>
            <w:tcW w:w="3085" w:type="dxa"/>
          </w:tcPr>
          <w:p w:rsidR="000E0AC0" w:rsidRPr="005B0841" w:rsidRDefault="000E0AC0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TOTAL exkl. MwSt.</w:t>
            </w:r>
          </w:p>
        </w:tc>
        <w:tc>
          <w:tcPr>
            <w:tcW w:w="1134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E0AC0" w:rsidRPr="005B0841" w:rsidRDefault="000E0AC0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:rsidR="000E0AC0" w:rsidRPr="005B0841" w:rsidRDefault="000E0AC0" w:rsidP="00561FCA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CHF 2‘</w:t>
            </w:r>
            <w:r w:rsidR="00561FCA">
              <w:rPr>
                <w:b/>
                <w:sz w:val="20"/>
                <w:szCs w:val="20"/>
              </w:rPr>
              <w:t>4</w:t>
            </w:r>
            <w:r w:rsidRPr="005B0841">
              <w:rPr>
                <w:b/>
                <w:sz w:val="20"/>
                <w:szCs w:val="20"/>
              </w:rPr>
              <w:t>02.50</w:t>
            </w:r>
          </w:p>
        </w:tc>
        <w:tc>
          <w:tcPr>
            <w:tcW w:w="1417" w:type="dxa"/>
            <w:vAlign w:val="center"/>
          </w:tcPr>
          <w:p w:rsidR="000E0AC0" w:rsidRPr="005B0841" w:rsidRDefault="000E0AC0" w:rsidP="00635AA2">
            <w:pPr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D452CF" w:rsidRPr="005B0841" w:rsidRDefault="00D452CF">
      <w:pPr>
        <w:rPr>
          <w:sz w:val="20"/>
          <w:szCs w:val="20"/>
        </w:rPr>
      </w:pPr>
    </w:p>
    <w:p w:rsidR="005E4F23" w:rsidRPr="005B0841" w:rsidRDefault="00635AA2">
      <w:pPr>
        <w:rPr>
          <w:sz w:val="20"/>
          <w:szCs w:val="20"/>
        </w:rPr>
      </w:pPr>
      <w:r w:rsidRPr="005B0841">
        <w:rPr>
          <w:sz w:val="20"/>
          <w:szCs w:val="20"/>
        </w:rPr>
        <w:br w:type="page"/>
      </w:r>
      <w:r w:rsidRPr="005B0841">
        <w:rPr>
          <w:sz w:val="20"/>
          <w:szCs w:val="20"/>
        </w:rPr>
        <w:lastRenderedPageBreak/>
        <w:t>Die Verpflegung des Personals wird vom Veranstalter übernommen. Wir haften für keine Schäden des zu bewachenden Materials.</w:t>
      </w:r>
    </w:p>
    <w:p w:rsidR="00635AA2" w:rsidRPr="005B0841" w:rsidRDefault="00635AA2">
      <w:pPr>
        <w:rPr>
          <w:sz w:val="20"/>
          <w:szCs w:val="20"/>
        </w:rPr>
      </w:pPr>
    </w:p>
    <w:p w:rsidR="00635AA2" w:rsidRPr="005B0841" w:rsidRDefault="00635AA2" w:rsidP="00635AA2">
      <w:pPr>
        <w:tabs>
          <w:tab w:val="left" w:pos="2552"/>
        </w:tabs>
        <w:rPr>
          <w:sz w:val="20"/>
          <w:szCs w:val="20"/>
        </w:rPr>
      </w:pPr>
      <w:r w:rsidRPr="005B0841">
        <w:rPr>
          <w:sz w:val="20"/>
          <w:szCs w:val="20"/>
        </w:rPr>
        <w:t>Zahlungsbedingungen:</w:t>
      </w:r>
      <w:r w:rsidRPr="005B0841">
        <w:rPr>
          <w:sz w:val="20"/>
          <w:szCs w:val="20"/>
        </w:rPr>
        <w:tab/>
      </w:r>
      <w:r w:rsidRPr="005B0841">
        <w:rPr>
          <w:i/>
          <w:sz w:val="20"/>
          <w:szCs w:val="20"/>
        </w:rPr>
        <w:t>Vorauszahlung</w:t>
      </w:r>
    </w:p>
    <w:p w:rsidR="00C02CFB" w:rsidRDefault="00C02CFB" w:rsidP="00635AA2">
      <w:pPr>
        <w:tabs>
          <w:tab w:val="left" w:pos="2552"/>
        </w:tabs>
        <w:rPr>
          <w:sz w:val="20"/>
          <w:szCs w:val="20"/>
        </w:rPr>
      </w:pPr>
    </w:p>
    <w:p w:rsidR="005B0841" w:rsidRPr="005B0841" w:rsidRDefault="005B0841" w:rsidP="00635AA2">
      <w:pPr>
        <w:tabs>
          <w:tab w:val="left" w:pos="2552"/>
        </w:tabs>
        <w:rPr>
          <w:sz w:val="20"/>
          <w:szCs w:val="20"/>
        </w:rPr>
      </w:pPr>
      <w:r>
        <w:rPr>
          <w:sz w:val="20"/>
          <w:szCs w:val="20"/>
        </w:rPr>
        <w:t>Kontonummer:</w:t>
      </w:r>
      <w:r>
        <w:rPr>
          <w:sz w:val="20"/>
          <w:szCs w:val="20"/>
        </w:rPr>
        <w:tab/>
        <w:t>165.003.263.01</w:t>
      </w:r>
    </w:p>
    <w:p w:rsidR="00F56FA1" w:rsidRDefault="00F56FA1" w:rsidP="00635AA2">
      <w:pPr>
        <w:tabs>
          <w:tab w:val="left" w:pos="2552"/>
        </w:tabs>
        <w:rPr>
          <w:sz w:val="20"/>
          <w:szCs w:val="20"/>
        </w:rPr>
      </w:pPr>
      <w:r w:rsidRPr="005B0841">
        <w:rPr>
          <w:sz w:val="20"/>
          <w:szCs w:val="20"/>
        </w:rPr>
        <w:t>IBAN-Nummer:</w:t>
      </w:r>
      <w:r w:rsidRPr="005B0841">
        <w:rPr>
          <w:sz w:val="20"/>
          <w:szCs w:val="20"/>
        </w:rPr>
        <w:tab/>
        <w:t>CH</w:t>
      </w:r>
      <w:r w:rsidR="00AC4053" w:rsidRPr="005B0841">
        <w:rPr>
          <w:sz w:val="20"/>
          <w:szCs w:val="20"/>
        </w:rPr>
        <w:t>7506858016500326301</w:t>
      </w:r>
    </w:p>
    <w:p w:rsidR="00AC4053" w:rsidRPr="005B0841" w:rsidRDefault="00AC4053" w:rsidP="00635AA2">
      <w:pPr>
        <w:tabs>
          <w:tab w:val="left" w:pos="2552"/>
        </w:tabs>
        <w:rPr>
          <w:sz w:val="20"/>
          <w:szCs w:val="20"/>
        </w:rPr>
      </w:pPr>
      <w:r w:rsidRPr="005B0841">
        <w:rPr>
          <w:sz w:val="20"/>
          <w:szCs w:val="20"/>
        </w:rPr>
        <w:t>Vermerk:</w:t>
      </w:r>
      <w:r w:rsidRPr="005B0841">
        <w:rPr>
          <w:sz w:val="20"/>
          <w:szCs w:val="20"/>
        </w:rPr>
        <w:tab/>
        <w:t>Hoch-Sicherheit – Kant</w:t>
      </w:r>
      <w:r w:rsidR="005B0841">
        <w:rPr>
          <w:sz w:val="20"/>
          <w:szCs w:val="20"/>
        </w:rPr>
        <w:t>.</w:t>
      </w:r>
      <w:r w:rsidRPr="005B0841">
        <w:rPr>
          <w:sz w:val="20"/>
          <w:szCs w:val="20"/>
        </w:rPr>
        <w:t xml:space="preserve"> Musikfest</w:t>
      </w:r>
    </w:p>
    <w:p w:rsidR="00635AA2" w:rsidRPr="005B0841" w:rsidRDefault="00635AA2" w:rsidP="00635AA2">
      <w:pPr>
        <w:tabs>
          <w:tab w:val="left" w:pos="2552"/>
        </w:tabs>
        <w:rPr>
          <w:sz w:val="20"/>
          <w:szCs w:val="20"/>
        </w:rPr>
      </w:pPr>
    </w:p>
    <w:p w:rsidR="00635AA2" w:rsidRPr="005B0841" w:rsidRDefault="00635AA2" w:rsidP="00635AA2">
      <w:pPr>
        <w:tabs>
          <w:tab w:val="left" w:pos="2552"/>
        </w:tabs>
        <w:rPr>
          <w:sz w:val="20"/>
          <w:szCs w:val="20"/>
        </w:rPr>
      </w:pPr>
      <w:r w:rsidRPr="005B0841">
        <w:rPr>
          <w:sz w:val="20"/>
          <w:szCs w:val="20"/>
        </w:rPr>
        <w:t>Die Arbeitsstunden wurden gemäss Telefonat vom 10.05.2013 angepasst.</w:t>
      </w:r>
    </w:p>
    <w:p w:rsidR="00635AA2" w:rsidRPr="005B0841" w:rsidRDefault="00635AA2" w:rsidP="00635AA2">
      <w:pPr>
        <w:tabs>
          <w:tab w:val="left" w:pos="2552"/>
        </w:tabs>
        <w:rPr>
          <w:sz w:val="20"/>
          <w:szCs w:val="20"/>
        </w:rPr>
      </w:pPr>
    </w:p>
    <w:p w:rsidR="00635AA2" w:rsidRPr="005B0841" w:rsidRDefault="00635AA2" w:rsidP="00635AA2">
      <w:pPr>
        <w:tabs>
          <w:tab w:val="left" w:pos="2552"/>
        </w:tabs>
        <w:rPr>
          <w:sz w:val="20"/>
          <w:szCs w:val="20"/>
        </w:rPr>
      </w:pPr>
      <w:r w:rsidRPr="005B0841">
        <w:rPr>
          <w:sz w:val="20"/>
          <w:szCs w:val="20"/>
        </w:rPr>
        <w:t xml:space="preserve">Bitte senden Sie uns eine signierte Version der Auftragsbestätigung </w:t>
      </w:r>
      <w:r w:rsidR="00F56FA1" w:rsidRPr="005B0841">
        <w:rPr>
          <w:sz w:val="20"/>
          <w:szCs w:val="20"/>
        </w:rPr>
        <w:t>bis 29.05.2013 zurück. Das frankierte Couvert liegt bei.</w:t>
      </w:r>
    </w:p>
    <w:p w:rsidR="00635AA2" w:rsidRPr="005B0841" w:rsidRDefault="00635AA2" w:rsidP="00635AA2">
      <w:pPr>
        <w:tabs>
          <w:tab w:val="left" w:pos="2552"/>
        </w:tabs>
        <w:rPr>
          <w:sz w:val="20"/>
          <w:szCs w:val="20"/>
        </w:rPr>
      </w:pPr>
    </w:p>
    <w:p w:rsidR="00635AA2" w:rsidRPr="005B0841" w:rsidRDefault="00D87502" w:rsidP="00635AA2">
      <w:pPr>
        <w:tabs>
          <w:tab w:val="left" w:pos="2552"/>
        </w:tabs>
        <w:rPr>
          <w:sz w:val="20"/>
          <w:szCs w:val="20"/>
        </w:rPr>
      </w:pPr>
      <w:r w:rsidRPr="005B0841">
        <w:rPr>
          <w:sz w:val="20"/>
          <w:szCs w:val="20"/>
        </w:rPr>
        <w:t>Für weitere Fragen stehen wir Ihnen gerne zur Verfügung.</w:t>
      </w:r>
    </w:p>
    <w:p w:rsidR="00635AA2" w:rsidRPr="005B0841" w:rsidRDefault="00635AA2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c>
          <w:tcPr>
            <w:tcW w:w="5110" w:type="dxa"/>
          </w:tcPr>
          <w:p w:rsidR="005E4F23" w:rsidRPr="005B0841" w:rsidRDefault="005E4F23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635AA2" w:rsidRPr="005B0841" w:rsidRDefault="00635AA2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Freundliche Grüsse</w:t>
            </w:r>
          </w:p>
          <w:p w:rsidR="00635AA2" w:rsidRPr="005B0841" w:rsidRDefault="00635AA2">
            <w:pPr>
              <w:rPr>
                <w:sz w:val="20"/>
                <w:szCs w:val="20"/>
              </w:rPr>
            </w:pPr>
          </w:p>
          <w:p w:rsidR="00D87502" w:rsidRPr="005B0841" w:rsidRDefault="00D87502">
            <w:pPr>
              <w:rPr>
                <w:sz w:val="20"/>
                <w:szCs w:val="20"/>
              </w:rPr>
            </w:pPr>
          </w:p>
          <w:p w:rsidR="00D87502" w:rsidRPr="005B0841" w:rsidRDefault="00D87502">
            <w:pPr>
              <w:rPr>
                <w:sz w:val="20"/>
                <w:szCs w:val="20"/>
              </w:rPr>
            </w:pPr>
          </w:p>
          <w:p w:rsidR="00635AA2" w:rsidRPr="005B0841" w:rsidRDefault="00635AA2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Oliver Hochuli</w:t>
            </w:r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61FCA" w:rsidRDefault="00561FCA">
      <w:pPr>
        <w:rPr>
          <w:sz w:val="20"/>
          <w:szCs w:val="20"/>
        </w:rPr>
      </w:pPr>
      <w:r>
        <w:rPr>
          <w:sz w:val="20"/>
          <w:szCs w:val="20"/>
        </w:rPr>
        <w:t>Beilagen:</w:t>
      </w:r>
    </w:p>
    <w:p w:rsidR="005E4F23" w:rsidRPr="005B0841" w:rsidRDefault="00D87502">
      <w:pPr>
        <w:rPr>
          <w:sz w:val="20"/>
          <w:szCs w:val="20"/>
        </w:rPr>
      </w:pPr>
      <w:r w:rsidRPr="005B0841">
        <w:rPr>
          <w:sz w:val="20"/>
          <w:szCs w:val="20"/>
        </w:rPr>
        <w:t>Frankiertes Couvert</w:t>
      </w: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dotDotDash" w:sz="4" w:space="0" w:color="auto"/>
          <w:insideV w:val="dotDotDash" w:sz="4" w:space="0" w:color="auto"/>
        </w:tblBorders>
        <w:tblLook w:val="04A0"/>
      </w:tblPr>
      <w:tblGrid>
        <w:gridCol w:w="9778"/>
      </w:tblGrid>
      <w:tr w:rsidR="00D7429A" w:rsidTr="00D7429A">
        <w:tc>
          <w:tcPr>
            <w:tcW w:w="9778" w:type="dxa"/>
          </w:tcPr>
          <w:p w:rsidR="00D7429A" w:rsidRDefault="00D7429A">
            <w:pPr>
              <w:rPr>
                <w:sz w:val="20"/>
                <w:szCs w:val="20"/>
              </w:rPr>
            </w:pPr>
          </w:p>
        </w:tc>
      </w:tr>
    </w:tbl>
    <w:p w:rsidR="00D87502" w:rsidRPr="005B0841" w:rsidRDefault="00D87502">
      <w:pPr>
        <w:rPr>
          <w:sz w:val="20"/>
          <w:szCs w:val="20"/>
        </w:rPr>
      </w:pPr>
    </w:p>
    <w:p w:rsidR="00D87502" w:rsidRDefault="00D87502">
      <w:pPr>
        <w:rPr>
          <w:sz w:val="20"/>
          <w:szCs w:val="20"/>
        </w:rPr>
      </w:pPr>
    </w:p>
    <w:p w:rsidR="00D7429A" w:rsidRDefault="00D7429A">
      <w:pPr>
        <w:rPr>
          <w:sz w:val="20"/>
          <w:szCs w:val="20"/>
        </w:rPr>
      </w:pPr>
    </w:p>
    <w:p w:rsidR="00D7429A" w:rsidRDefault="00D7429A">
      <w:pPr>
        <w:rPr>
          <w:sz w:val="20"/>
          <w:szCs w:val="20"/>
        </w:rPr>
      </w:pPr>
    </w:p>
    <w:p w:rsidR="00D7429A" w:rsidRPr="005B0841" w:rsidRDefault="00D7429A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  <w:r w:rsidRPr="005B0841">
        <w:rPr>
          <w:sz w:val="20"/>
          <w:szCs w:val="20"/>
        </w:rPr>
        <w:t xml:space="preserve">Bestätigung der Auftragsbestätigung durch Marcel </w:t>
      </w:r>
      <w:proofErr w:type="spellStart"/>
      <w:r w:rsidRPr="005B0841">
        <w:rPr>
          <w:sz w:val="20"/>
          <w:szCs w:val="20"/>
        </w:rPr>
        <w:t>Monhart</w:t>
      </w:r>
      <w:proofErr w:type="spellEnd"/>
      <w:r w:rsidRPr="005B0841">
        <w:rPr>
          <w:sz w:val="20"/>
          <w:szCs w:val="20"/>
        </w:rPr>
        <w:t>:</w:t>
      </w: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D87502" w:rsidRPr="005B0841" w:rsidTr="00B42C65">
        <w:tc>
          <w:tcPr>
            <w:tcW w:w="5110" w:type="dxa"/>
          </w:tcPr>
          <w:p w:rsidR="00D87502" w:rsidRPr="005B0841" w:rsidRDefault="00D87502" w:rsidP="00B42C65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 xml:space="preserve">Ort, Datum: </w:t>
            </w:r>
          </w:p>
          <w:p w:rsidR="00D87502" w:rsidRPr="005B0841" w:rsidRDefault="00D87502" w:rsidP="00B42C65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D87502" w:rsidRPr="005B0841" w:rsidRDefault="00D87502" w:rsidP="00B42C65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Unterschrift:</w:t>
            </w:r>
          </w:p>
        </w:tc>
      </w:tr>
    </w:tbl>
    <w:p w:rsidR="00D87502" w:rsidRPr="005B0841" w:rsidRDefault="00D87502">
      <w:pPr>
        <w:rPr>
          <w:sz w:val="20"/>
          <w:szCs w:val="20"/>
        </w:rPr>
      </w:pPr>
    </w:p>
    <w:sectPr w:rsidR="00D87502" w:rsidRPr="005B0841" w:rsidSect="005B0841">
      <w:headerReference w:type="default" r:id="rId7"/>
      <w:footerReference w:type="default" r:id="rId8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2CF" w:rsidRDefault="00D452CF">
      <w:r>
        <w:separator/>
      </w:r>
    </w:p>
  </w:endnote>
  <w:endnote w:type="continuationSeparator" w:id="0">
    <w:p w:rsidR="00D452CF" w:rsidRDefault="00D45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AA2" w:rsidRPr="00635AA2" w:rsidRDefault="00635AA2">
    <w:pPr>
      <w:pStyle w:val="Fuzeile"/>
      <w:jc w:val="right"/>
      <w:rPr>
        <w:sz w:val="16"/>
        <w:szCs w:val="16"/>
      </w:rPr>
    </w:pPr>
    <w:r w:rsidRPr="00635AA2">
      <w:rPr>
        <w:sz w:val="16"/>
        <w:szCs w:val="16"/>
      </w:rPr>
      <w:t xml:space="preserve">Seite </w:t>
    </w:r>
    <w:r w:rsidR="00786BE1"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PAGE</w:instrText>
    </w:r>
    <w:r w:rsidR="00786BE1" w:rsidRPr="00635AA2">
      <w:rPr>
        <w:b/>
        <w:sz w:val="16"/>
        <w:szCs w:val="16"/>
      </w:rPr>
      <w:fldChar w:fldCharType="separate"/>
    </w:r>
    <w:r w:rsidR="00D7429A">
      <w:rPr>
        <w:b/>
        <w:noProof/>
        <w:sz w:val="16"/>
        <w:szCs w:val="16"/>
      </w:rPr>
      <w:t>2</w:t>
    </w:r>
    <w:r w:rsidR="00786BE1" w:rsidRPr="00635AA2">
      <w:rPr>
        <w:b/>
        <w:sz w:val="16"/>
        <w:szCs w:val="16"/>
      </w:rPr>
      <w:fldChar w:fldCharType="end"/>
    </w:r>
    <w:r w:rsidRPr="00635AA2">
      <w:rPr>
        <w:sz w:val="16"/>
        <w:szCs w:val="16"/>
      </w:rPr>
      <w:t xml:space="preserve"> von </w:t>
    </w:r>
    <w:r w:rsidR="00786BE1"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NUMPAGES</w:instrText>
    </w:r>
    <w:r w:rsidR="00786BE1" w:rsidRPr="00635AA2">
      <w:rPr>
        <w:b/>
        <w:sz w:val="16"/>
        <w:szCs w:val="16"/>
      </w:rPr>
      <w:fldChar w:fldCharType="separate"/>
    </w:r>
    <w:r w:rsidR="00D7429A">
      <w:rPr>
        <w:b/>
        <w:noProof/>
        <w:sz w:val="16"/>
        <w:szCs w:val="16"/>
      </w:rPr>
      <w:t>2</w:t>
    </w:r>
    <w:r w:rsidR="00786BE1" w:rsidRPr="00635AA2">
      <w:rPr>
        <w:b/>
        <w:sz w:val="16"/>
        <w:szCs w:val="16"/>
      </w:rPr>
      <w:fldChar w:fldCharType="end"/>
    </w:r>
  </w:p>
  <w:p w:rsidR="005E4F23" w:rsidRPr="00635AA2" w:rsidRDefault="005E4F23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2CF" w:rsidRDefault="00D452CF">
      <w:r>
        <w:separator/>
      </w:r>
    </w:p>
  </w:footnote>
  <w:footnote w:type="continuationSeparator" w:id="0">
    <w:p w:rsidR="00D452CF" w:rsidRDefault="00D45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2CF" w:rsidRDefault="00786BE1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D452CF" w:rsidRDefault="00D452CF">
    <w:pPr>
      <w:pStyle w:val="Kopfzeile"/>
    </w:pPr>
  </w:p>
  <w:p w:rsidR="005E4F23" w:rsidRDefault="00D452CF">
    <w:pPr>
      <w:pStyle w:val="Kopfzeile"/>
    </w:pPr>
    <w:r>
      <w:t>Oliver Hochuli</w:t>
    </w:r>
  </w:p>
  <w:p w:rsidR="00D452CF" w:rsidRDefault="00D452CF">
    <w:pPr>
      <w:pStyle w:val="Kopfzeile"/>
    </w:pPr>
    <w:r>
      <w:t>Geschäftsinhaber</w:t>
    </w:r>
  </w:p>
  <w:p w:rsidR="00D452CF" w:rsidRDefault="00D452CF">
    <w:pPr>
      <w:pStyle w:val="Kopfzeile"/>
    </w:pPr>
    <w:r>
      <w:t>Wiesenweg 15</w:t>
    </w:r>
  </w:p>
  <w:p w:rsidR="00D452CF" w:rsidRDefault="00D452CF">
    <w:pPr>
      <w:pStyle w:val="Kopfzeile"/>
    </w:pPr>
    <w:r>
      <w:t>8200 Schaffhausen</w:t>
    </w:r>
  </w:p>
  <w:p w:rsidR="00D452CF" w:rsidRDefault="00D452CF">
    <w:pPr>
      <w:pStyle w:val="Kopfzeile"/>
    </w:pPr>
    <w:r>
      <w:t>Tel.: +41 79 581 10 71</w:t>
    </w:r>
  </w:p>
  <w:p w:rsidR="00D452CF" w:rsidRDefault="00D452CF">
    <w:pPr>
      <w:pStyle w:val="Kopfzeile"/>
    </w:pPr>
    <w:r>
      <w:t>E-Mail: hochulio@yahoo.de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E0AC0"/>
    <w:rsid w:val="001E1A72"/>
    <w:rsid w:val="002235B0"/>
    <w:rsid w:val="00561FCA"/>
    <w:rsid w:val="005B0841"/>
    <w:rsid w:val="005C0933"/>
    <w:rsid w:val="005E4F23"/>
    <w:rsid w:val="00635AA2"/>
    <w:rsid w:val="006774DA"/>
    <w:rsid w:val="00680CD4"/>
    <w:rsid w:val="0069048D"/>
    <w:rsid w:val="00786BE1"/>
    <w:rsid w:val="007E5EEF"/>
    <w:rsid w:val="00806052"/>
    <w:rsid w:val="00887A57"/>
    <w:rsid w:val="00AC4053"/>
    <w:rsid w:val="00C02CFB"/>
    <w:rsid w:val="00C2600E"/>
    <w:rsid w:val="00CB339A"/>
    <w:rsid w:val="00D452CF"/>
    <w:rsid w:val="00D7429A"/>
    <w:rsid w:val="00D77F56"/>
    <w:rsid w:val="00D87502"/>
    <w:rsid w:val="00E63D88"/>
    <w:rsid w:val="00F56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281E45-6429-4648-A850-B450110C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2</Pages>
  <Words>193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11</cp:revision>
  <cp:lastPrinted>2013-05-22T06:38:00Z</cp:lastPrinted>
  <dcterms:created xsi:type="dcterms:W3CDTF">2013-05-21T09:13:00Z</dcterms:created>
  <dcterms:modified xsi:type="dcterms:W3CDTF">2013-05-22T06:39:00Z</dcterms:modified>
</cp:coreProperties>
</file>