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2CF" w:rsidRDefault="00D452CF">
      <w:pPr>
        <w:rPr>
          <w:sz w:val="20"/>
          <w:szCs w:val="20"/>
        </w:rPr>
      </w:pPr>
    </w:p>
    <w:p w:rsidR="0042143F" w:rsidRDefault="0042143F">
      <w:pPr>
        <w:rPr>
          <w:sz w:val="20"/>
          <w:szCs w:val="20"/>
        </w:rPr>
      </w:pPr>
    </w:p>
    <w:p w:rsidR="0042143F" w:rsidRDefault="0042143F">
      <w:pPr>
        <w:rPr>
          <w:b/>
          <w:szCs w:val="22"/>
        </w:rPr>
      </w:pPr>
      <w:r w:rsidRPr="0042143F">
        <w:rPr>
          <w:b/>
          <w:szCs w:val="22"/>
        </w:rPr>
        <w:t>Vorlage in Bezug auf Uniformen und Dienstfahrzeuge (Beschriftung, Farben, etc.)</w:t>
      </w:r>
    </w:p>
    <w:p w:rsidR="0042143F" w:rsidRDefault="0042143F">
      <w:pPr>
        <w:rPr>
          <w:b/>
          <w:szCs w:val="22"/>
        </w:rPr>
      </w:pPr>
    </w:p>
    <w:p w:rsidR="0042143F" w:rsidRDefault="0042143F" w:rsidP="0042143F">
      <w:pPr>
        <w:pStyle w:val="Listenabsatz"/>
        <w:numPr>
          <w:ilvl w:val="0"/>
          <w:numId w:val="1"/>
        </w:numPr>
        <w:rPr>
          <w:szCs w:val="22"/>
        </w:rPr>
      </w:pPr>
      <w:r w:rsidRPr="0042143F">
        <w:rPr>
          <w:szCs w:val="22"/>
        </w:rPr>
        <w:t>Die Dienstkleider sind schwarz.</w:t>
      </w:r>
    </w:p>
    <w:p w:rsidR="00CA26F6" w:rsidRDefault="00CA26F6" w:rsidP="00CA26F6">
      <w:pPr>
        <w:rPr>
          <w:szCs w:val="22"/>
        </w:rPr>
      </w:pPr>
    </w:p>
    <w:p w:rsidR="00CA26F6" w:rsidRDefault="00CA26F6" w:rsidP="00CA26F6">
      <w:pPr>
        <w:pStyle w:val="Listenabsatz"/>
        <w:numPr>
          <w:ilvl w:val="0"/>
          <w:numId w:val="1"/>
        </w:numPr>
        <w:rPr>
          <w:szCs w:val="22"/>
        </w:rPr>
      </w:pPr>
      <w:r>
        <w:rPr>
          <w:szCs w:val="22"/>
        </w:rPr>
        <w:t>Für die Bestickung der Dienstkleider ist das Logo dunkelgrau und die Schrift (Hoch-Sicherheit GmbH) silb</w:t>
      </w:r>
      <w:r w:rsidR="00055AE0">
        <w:rPr>
          <w:szCs w:val="22"/>
        </w:rPr>
        <w:t>ern</w:t>
      </w:r>
      <w:r>
        <w:rPr>
          <w:szCs w:val="22"/>
        </w:rPr>
        <w:t>.</w:t>
      </w:r>
    </w:p>
    <w:p w:rsidR="0042143F" w:rsidRDefault="0042143F">
      <w:pPr>
        <w:rPr>
          <w:szCs w:val="22"/>
        </w:rPr>
      </w:pPr>
    </w:p>
    <w:p w:rsidR="0042143F" w:rsidRPr="00CA26F6" w:rsidRDefault="0042143F" w:rsidP="00CA26F6">
      <w:pPr>
        <w:pStyle w:val="Listenabsatz"/>
        <w:numPr>
          <w:ilvl w:val="0"/>
          <w:numId w:val="1"/>
        </w:numPr>
        <w:rPr>
          <w:szCs w:val="22"/>
        </w:rPr>
      </w:pPr>
      <w:r w:rsidRPr="0042143F">
        <w:rPr>
          <w:szCs w:val="22"/>
        </w:rPr>
        <w:t xml:space="preserve">Dienstfahrzeuge bestehen zurzeit keine. </w:t>
      </w:r>
      <w:r w:rsidR="00CA26F6" w:rsidRPr="00CA26F6">
        <w:rPr>
          <w:szCs w:val="22"/>
        </w:rPr>
        <w:t>Die genutzten Privatfahrzeuge wer</w:t>
      </w:r>
      <w:r w:rsidR="00CA26F6">
        <w:rPr>
          <w:szCs w:val="22"/>
        </w:rPr>
        <w:t>den (je na</w:t>
      </w:r>
      <w:r w:rsidR="00055AE0">
        <w:rPr>
          <w:szCs w:val="22"/>
        </w:rPr>
        <w:t>ch Farbe des Autos) mit silbernem</w:t>
      </w:r>
      <w:r w:rsidR="00CA26F6">
        <w:rPr>
          <w:szCs w:val="22"/>
        </w:rPr>
        <w:t>, schwarzem oder evtl. weissem Logo versehen.</w:t>
      </w:r>
    </w:p>
    <w:p w:rsidR="0042143F" w:rsidRPr="0042143F" w:rsidRDefault="0042143F" w:rsidP="0042143F">
      <w:pPr>
        <w:pStyle w:val="Listenabsatz"/>
        <w:rPr>
          <w:szCs w:val="22"/>
        </w:rPr>
      </w:pPr>
    </w:p>
    <w:p w:rsidR="0042143F" w:rsidRDefault="00CA26F6" w:rsidP="0042143F">
      <w:pPr>
        <w:pStyle w:val="Listenabsatz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Das </w:t>
      </w:r>
      <w:r w:rsidR="00055AE0">
        <w:rPr>
          <w:szCs w:val="22"/>
        </w:rPr>
        <w:t xml:space="preserve">Logo für das </w:t>
      </w:r>
      <w:r>
        <w:rPr>
          <w:szCs w:val="22"/>
        </w:rPr>
        <w:t>Werbematerial wird ebenfalls je nach Hintergrundf</w:t>
      </w:r>
      <w:r w:rsidR="00055AE0">
        <w:rPr>
          <w:szCs w:val="22"/>
        </w:rPr>
        <w:t>arbe schwarz, weiss oder silbern</w:t>
      </w:r>
      <w:r>
        <w:rPr>
          <w:szCs w:val="22"/>
        </w:rPr>
        <w:t xml:space="preserve"> sein.</w:t>
      </w:r>
    </w:p>
    <w:p w:rsidR="00CA26F6" w:rsidRPr="00CA26F6" w:rsidRDefault="00CA26F6" w:rsidP="00CA26F6">
      <w:pPr>
        <w:pStyle w:val="Listenabsatz"/>
        <w:rPr>
          <w:szCs w:val="22"/>
        </w:rPr>
      </w:pPr>
    </w:p>
    <w:p w:rsidR="00CA26F6" w:rsidRDefault="00055AE0" w:rsidP="00CA26F6">
      <w:pPr>
        <w:pStyle w:val="Listenabsatz"/>
        <w:numPr>
          <w:ilvl w:val="0"/>
          <w:numId w:val="1"/>
        </w:numPr>
        <w:rPr>
          <w:szCs w:val="22"/>
        </w:rPr>
      </w:pPr>
      <w:r>
        <w:rPr>
          <w:szCs w:val="22"/>
        </w:rPr>
        <w:t>Für den Schriftverkehr wird d</w:t>
      </w:r>
      <w:r w:rsidR="00CA26F6">
        <w:rPr>
          <w:szCs w:val="22"/>
        </w:rPr>
        <w:t xml:space="preserve">as Logo (siehe Kopfzeile) </w:t>
      </w:r>
      <w:r>
        <w:rPr>
          <w:szCs w:val="22"/>
        </w:rPr>
        <w:t xml:space="preserve">in </w:t>
      </w:r>
      <w:r w:rsidR="00CA26F6">
        <w:rPr>
          <w:szCs w:val="22"/>
        </w:rPr>
        <w:t>schwarz mit grauer Schattierung genutzt.</w:t>
      </w:r>
    </w:p>
    <w:p w:rsidR="00CA26F6" w:rsidRDefault="00CA26F6" w:rsidP="00CA26F6">
      <w:pPr>
        <w:pStyle w:val="Listenabsatz"/>
        <w:rPr>
          <w:szCs w:val="22"/>
        </w:rPr>
      </w:pPr>
    </w:p>
    <w:p w:rsidR="006B08A0" w:rsidRDefault="006B08A0" w:rsidP="00CA26F6">
      <w:pPr>
        <w:pStyle w:val="Listenabsatz"/>
        <w:rPr>
          <w:szCs w:val="22"/>
        </w:rPr>
      </w:pPr>
    </w:p>
    <w:p w:rsidR="006B08A0" w:rsidRDefault="006B08A0" w:rsidP="006B08A0">
      <w:pPr>
        <w:pStyle w:val="Listenabsatz"/>
        <w:numPr>
          <w:ilvl w:val="0"/>
          <w:numId w:val="2"/>
        </w:numPr>
        <w:rPr>
          <w:szCs w:val="22"/>
        </w:rPr>
      </w:pPr>
      <w:r>
        <w:rPr>
          <w:szCs w:val="22"/>
        </w:rPr>
        <w:t>Farben des genutzten Logos: silb</w:t>
      </w:r>
      <w:r w:rsidR="00055AE0">
        <w:rPr>
          <w:szCs w:val="22"/>
        </w:rPr>
        <w:t>ern</w:t>
      </w:r>
      <w:r>
        <w:rPr>
          <w:szCs w:val="22"/>
        </w:rPr>
        <w:t>, schwarz und weiss</w:t>
      </w:r>
    </w:p>
    <w:p w:rsidR="00CA26F6" w:rsidRPr="0042143F" w:rsidRDefault="00CA26F6" w:rsidP="00CA26F6">
      <w:pPr>
        <w:pStyle w:val="Listenabsatz"/>
        <w:rPr>
          <w:szCs w:val="22"/>
        </w:rPr>
      </w:pPr>
    </w:p>
    <w:sectPr w:rsidR="00CA26F6" w:rsidRPr="0042143F" w:rsidSect="0026733E">
      <w:headerReference w:type="default" r:id="rId8"/>
      <w:footerReference w:type="default" r:id="rId9"/>
      <w:pgSz w:w="11906" w:h="16838"/>
      <w:pgMar w:top="3969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26F6" w:rsidRDefault="00CA26F6">
      <w:r>
        <w:separator/>
      </w:r>
    </w:p>
  </w:endnote>
  <w:endnote w:type="continuationSeparator" w:id="0">
    <w:p w:rsidR="00CA26F6" w:rsidRDefault="00CA26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6F6" w:rsidRPr="00635AA2" w:rsidRDefault="00CA26F6" w:rsidP="00BE3EDA">
    <w:pPr>
      <w:pStyle w:val="Fuzeile"/>
      <w:tabs>
        <w:tab w:val="clear" w:pos="9072"/>
        <w:tab w:val="right" w:pos="9781"/>
      </w:tabs>
      <w:rPr>
        <w:sz w:val="16"/>
        <w:szCs w:val="16"/>
      </w:rPr>
    </w:pPr>
    <w:r>
      <w:rPr>
        <w:sz w:val="16"/>
        <w:szCs w:val="16"/>
      </w:rPr>
      <w:t>Überstunden/</w:t>
    </w:r>
    <w:proofErr w:type="spellStart"/>
    <w:r>
      <w:rPr>
        <w:sz w:val="16"/>
        <w:szCs w:val="16"/>
      </w:rPr>
      <w:t>gb</w:t>
    </w:r>
    <w:proofErr w:type="spellEnd"/>
    <w:r>
      <w:rPr>
        <w:sz w:val="16"/>
        <w:szCs w:val="16"/>
      </w:rPr>
      <w:tab/>
    </w:r>
    <w:r>
      <w:rPr>
        <w:sz w:val="16"/>
        <w:szCs w:val="16"/>
      </w:rPr>
      <w:tab/>
    </w:r>
    <w:r w:rsidRPr="00635AA2">
      <w:rPr>
        <w:sz w:val="16"/>
        <w:szCs w:val="16"/>
      </w:rPr>
      <w:t xml:space="preserve">Seite </w:t>
    </w:r>
    <w:r w:rsidR="00BF11CF" w:rsidRPr="00635AA2">
      <w:rPr>
        <w:b/>
        <w:sz w:val="16"/>
        <w:szCs w:val="16"/>
      </w:rPr>
      <w:fldChar w:fldCharType="begin"/>
    </w:r>
    <w:r w:rsidRPr="00635AA2">
      <w:rPr>
        <w:b/>
        <w:sz w:val="16"/>
        <w:szCs w:val="16"/>
      </w:rPr>
      <w:instrText>PAGE</w:instrText>
    </w:r>
    <w:r w:rsidR="00BF11CF" w:rsidRPr="00635AA2">
      <w:rPr>
        <w:b/>
        <w:sz w:val="16"/>
        <w:szCs w:val="16"/>
      </w:rPr>
      <w:fldChar w:fldCharType="separate"/>
    </w:r>
    <w:r w:rsidR="001867AB">
      <w:rPr>
        <w:b/>
        <w:noProof/>
        <w:sz w:val="16"/>
        <w:szCs w:val="16"/>
      </w:rPr>
      <w:t>1</w:t>
    </w:r>
    <w:r w:rsidR="00BF11CF" w:rsidRPr="00635AA2">
      <w:rPr>
        <w:b/>
        <w:sz w:val="16"/>
        <w:szCs w:val="16"/>
      </w:rPr>
      <w:fldChar w:fldCharType="end"/>
    </w:r>
    <w:r w:rsidRPr="00635AA2">
      <w:rPr>
        <w:sz w:val="16"/>
        <w:szCs w:val="16"/>
      </w:rPr>
      <w:t xml:space="preserve"> von </w:t>
    </w:r>
    <w:r w:rsidR="00BF11CF" w:rsidRPr="00635AA2">
      <w:rPr>
        <w:b/>
        <w:sz w:val="16"/>
        <w:szCs w:val="16"/>
      </w:rPr>
      <w:fldChar w:fldCharType="begin"/>
    </w:r>
    <w:r w:rsidRPr="00635AA2">
      <w:rPr>
        <w:b/>
        <w:sz w:val="16"/>
        <w:szCs w:val="16"/>
      </w:rPr>
      <w:instrText>NUMPAGES</w:instrText>
    </w:r>
    <w:r w:rsidR="00BF11CF" w:rsidRPr="00635AA2">
      <w:rPr>
        <w:b/>
        <w:sz w:val="16"/>
        <w:szCs w:val="16"/>
      </w:rPr>
      <w:fldChar w:fldCharType="separate"/>
    </w:r>
    <w:r w:rsidR="001867AB">
      <w:rPr>
        <w:b/>
        <w:noProof/>
        <w:sz w:val="16"/>
        <w:szCs w:val="16"/>
      </w:rPr>
      <w:t>1</w:t>
    </w:r>
    <w:r w:rsidR="00BF11CF" w:rsidRPr="00635AA2">
      <w:rPr>
        <w:b/>
        <w:sz w:val="16"/>
        <w:szCs w:val="16"/>
      </w:rPr>
      <w:fldChar w:fldCharType="end"/>
    </w:r>
  </w:p>
  <w:p w:rsidR="00CA26F6" w:rsidRPr="00635AA2" w:rsidRDefault="00CA26F6">
    <w:pPr>
      <w:pStyle w:val="Fuzeile"/>
      <w:rPr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26F6" w:rsidRDefault="00CA26F6">
      <w:r>
        <w:separator/>
      </w:r>
    </w:p>
  </w:footnote>
  <w:footnote w:type="continuationSeparator" w:id="0">
    <w:p w:rsidR="00CA26F6" w:rsidRDefault="00CA26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6F6" w:rsidRDefault="00BF11CF">
    <w:pPr>
      <w:pStyle w:val="Kopfzeile"/>
    </w:pPr>
    <w:r>
      <w:rPr>
        <w:noProof/>
        <w:lang w:eastAsia="de-CH"/>
      </w:rPr>
      <w:pict>
        <v:group id="_x0000_s2049" style="position:absolute;margin-left:338.7pt;margin-top:3.8pt;width:135.6pt;height:108.9pt;z-index:251658240" coordorigin="2494,3998" coordsize="7320,66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3148;top:4396;width:6075;height:5550">
            <v:imagedata r:id="rId1" o:title=""/>
          </v:shape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2051" type="#_x0000_t144" style="position:absolute;left:2494;top:3998;width:7320;height:4394" adj=",5400" fillcolor="black">
            <v:fill color2="red" rotate="t"/>
            <v:shadow on="t" opacity="52429f"/>
            <v:textpath style="font-family:&quot;Arial Black&quot;;font-style:italic" fitshape="t" trim="t" string="Hoch-Sicherheit"/>
          </v:shape>
          <v:shapetype id="_x0000_t145" coordsize="21600,21600" o:spt="145" path="al10800,10800,10800,10800@3@15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2052" type="#_x0000_t145" style="position:absolute;left:4261;top:9631;width:3340;height:999" fillcolor="#0d0d0d" stroked="f">
            <v:stroke r:id="rId2" o:title=""/>
            <v:imagedata embosscolor="shadow add(51)"/>
            <v:shadow on="t"/>
            <o:extrusion v:ext="view" rotationangle="-25,25" viewpoint="0,0" viewpointorigin="0,0" skewangle="0" skewamt="0" lightposition=",50000" type="perspective"/>
            <v:textpath style="font-family:&quot;Arial Black&quot;;font-size:32pt;font-style:italic" fitshape="t" trim="t" string="GmbH"/>
          </v:shape>
        </v:group>
      </w:pict>
    </w:r>
  </w:p>
  <w:p w:rsidR="00CA26F6" w:rsidRDefault="00CA26F6">
    <w:pPr>
      <w:pStyle w:val="Kopfzeile"/>
    </w:pPr>
  </w:p>
  <w:p w:rsidR="00CA26F6" w:rsidRDefault="00CA26F6">
    <w:pPr>
      <w:pStyle w:val="Kopfzeile"/>
    </w:pPr>
    <w:r>
      <w:t>Oliver Hochuli</w:t>
    </w:r>
  </w:p>
  <w:p w:rsidR="00CA26F6" w:rsidRDefault="00CA26F6">
    <w:pPr>
      <w:pStyle w:val="Kopfzeile"/>
    </w:pPr>
    <w:r>
      <w:t>Geschäftsinhaber</w:t>
    </w:r>
  </w:p>
  <w:p w:rsidR="00CA26F6" w:rsidRDefault="00CA26F6">
    <w:pPr>
      <w:pStyle w:val="Kopfzeile"/>
    </w:pPr>
    <w:r>
      <w:t>Wiesenweg 15</w:t>
    </w:r>
  </w:p>
  <w:p w:rsidR="00CA26F6" w:rsidRDefault="00CA26F6">
    <w:pPr>
      <w:pStyle w:val="Kopfzeile"/>
    </w:pPr>
    <w:r>
      <w:t>8200 Schaffhausen</w:t>
    </w:r>
  </w:p>
  <w:p w:rsidR="00CA26F6" w:rsidRDefault="00CA26F6">
    <w:pPr>
      <w:pStyle w:val="Kopfzeile"/>
    </w:pPr>
    <w:r>
      <w:t>Tel.: +41 79 581 10 71</w:t>
    </w:r>
  </w:p>
  <w:p w:rsidR="00CA26F6" w:rsidRDefault="00CA26F6">
    <w:pPr>
      <w:pStyle w:val="Kopfzeile"/>
    </w:pPr>
    <w:r>
      <w:t>E-Mail: hochulio@yahoo.de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6400B"/>
    <w:multiLevelType w:val="hybridMultilevel"/>
    <w:tmpl w:val="21CCFC14"/>
    <w:lvl w:ilvl="0" w:tplc="B3C8862E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E75EF4"/>
    <w:multiLevelType w:val="hybridMultilevel"/>
    <w:tmpl w:val="02282D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attachedTemplate r:id="rId1"/>
  <w:stylePaneFormatFilter w:val="3F0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E0AC0"/>
    <w:rsid w:val="00055AE0"/>
    <w:rsid w:val="000E0AC0"/>
    <w:rsid w:val="00106E9C"/>
    <w:rsid w:val="001867AB"/>
    <w:rsid w:val="001E1A72"/>
    <w:rsid w:val="002235B0"/>
    <w:rsid w:val="002573B1"/>
    <w:rsid w:val="0026733E"/>
    <w:rsid w:val="002A6D15"/>
    <w:rsid w:val="003F60DC"/>
    <w:rsid w:val="00403802"/>
    <w:rsid w:val="0042143F"/>
    <w:rsid w:val="00561FCA"/>
    <w:rsid w:val="005B0841"/>
    <w:rsid w:val="005C0933"/>
    <w:rsid w:val="005E4F23"/>
    <w:rsid w:val="00635AA2"/>
    <w:rsid w:val="006774DA"/>
    <w:rsid w:val="00680CD4"/>
    <w:rsid w:val="0069048D"/>
    <w:rsid w:val="006B08A0"/>
    <w:rsid w:val="00766EBE"/>
    <w:rsid w:val="00786BE1"/>
    <w:rsid w:val="007E57F1"/>
    <w:rsid w:val="007E5EEF"/>
    <w:rsid w:val="00806052"/>
    <w:rsid w:val="00887A57"/>
    <w:rsid w:val="009A70AB"/>
    <w:rsid w:val="00AC4053"/>
    <w:rsid w:val="00B47D03"/>
    <w:rsid w:val="00BE3EDA"/>
    <w:rsid w:val="00BF11CF"/>
    <w:rsid w:val="00C02CFB"/>
    <w:rsid w:val="00C07108"/>
    <w:rsid w:val="00C2600E"/>
    <w:rsid w:val="00CA26F6"/>
    <w:rsid w:val="00CB339A"/>
    <w:rsid w:val="00D452CF"/>
    <w:rsid w:val="00D7429A"/>
    <w:rsid w:val="00D77F56"/>
    <w:rsid w:val="00D87502"/>
    <w:rsid w:val="00E04AD0"/>
    <w:rsid w:val="00E63D88"/>
    <w:rsid w:val="00EA0E73"/>
    <w:rsid w:val="00F56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06052"/>
    <w:rPr>
      <w:rFonts w:ascii="Arial" w:hAnsi="Arial"/>
      <w:sz w:val="2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80605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806052"/>
    <w:pPr>
      <w:tabs>
        <w:tab w:val="center" w:pos="4536"/>
        <w:tab w:val="right" w:pos="9072"/>
      </w:tabs>
    </w:pPr>
  </w:style>
  <w:style w:type="table" w:styleId="Tabellengitternetz">
    <w:name w:val="Table Grid"/>
    <w:basedOn w:val="NormaleTabelle"/>
    <w:uiPriority w:val="59"/>
    <w:rsid w:val="00D452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uzeileZchn">
    <w:name w:val="Fußzeile Zchn"/>
    <w:basedOn w:val="Absatz-Standardschriftart"/>
    <w:link w:val="Fuzeile"/>
    <w:uiPriority w:val="99"/>
    <w:rsid w:val="00635AA2"/>
    <w:rPr>
      <w:rFonts w:ascii="Arial" w:hAnsi="Arial"/>
      <w:sz w:val="22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710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7108"/>
    <w:rPr>
      <w:rFonts w:ascii="Tahoma" w:hAnsi="Tahoma" w:cs="Tahoma"/>
      <w:sz w:val="16"/>
      <w:szCs w:val="16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BE3EDA"/>
    <w:rPr>
      <w:rFonts w:ascii="Arial" w:hAnsi="Arial"/>
      <w:sz w:val="22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4214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Briefvorlage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C341A9-55EB-4964-8F4F-F9587670C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</Template>
  <TotalTime>0</TotalTime>
  <Pages>1</Pages>
  <Words>93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OSRAM AG</Company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g.boufatah</dc:creator>
  <cp:lastModifiedBy>g.boufatah</cp:lastModifiedBy>
  <cp:revision>7</cp:revision>
  <cp:lastPrinted>2013-05-23T06:38:00Z</cp:lastPrinted>
  <dcterms:created xsi:type="dcterms:W3CDTF">2013-05-23T06:08:00Z</dcterms:created>
  <dcterms:modified xsi:type="dcterms:W3CDTF">2013-05-23T06:38:00Z</dcterms:modified>
</cp:coreProperties>
</file>