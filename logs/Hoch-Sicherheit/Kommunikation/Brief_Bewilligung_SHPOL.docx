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5E4F23" w:rsidRPr="005B0841">
        <w:trPr>
          <w:trHeight w:val="1701"/>
        </w:trPr>
        <w:tc>
          <w:tcPr>
            <w:tcW w:w="5110" w:type="dxa"/>
          </w:tcPr>
          <w:p w:rsidR="005E4F23" w:rsidRPr="005B0841" w:rsidRDefault="005E4F23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D452CF" w:rsidRDefault="003C5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Schaffhauser Polizei</w:t>
            </w:r>
          </w:p>
          <w:p w:rsidR="003C5D43" w:rsidRDefault="003C5D43" w:rsidP="003C5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z. Hd. Herr </w:t>
            </w:r>
            <w:proofErr w:type="spellStart"/>
            <w:r>
              <w:rPr>
                <w:sz w:val="20"/>
                <w:szCs w:val="20"/>
              </w:rPr>
              <w:t>Betschart</w:t>
            </w:r>
            <w:proofErr w:type="spellEnd"/>
          </w:p>
          <w:p w:rsidR="003C5D43" w:rsidRDefault="003C5D43" w:rsidP="003C5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Beckenstube 1</w:t>
            </w:r>
          </w:p>
          <w:p w:rsidR="003C5D43" w:rsidRPr="005B0841" w:rsidRDefault="003C5D43" w:rsidP="003C5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8200 Schaffhausen</w:t>
            </w:r>
          </w:p>
        </w:tc>
      </w:tr>
    </w:tbl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5E4F23" w:rsidRPr="005B0841">
        <w:tc>
          <w:tcPr>
            <w:tcW w:w="5110" w:type="dxa"/>
          </w:tcPr>
          <w:p w:rsidR="005E4F23" w:rsidRPr="005B0841" w:rsidRDefault="005E4F23">
            <w:pPr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5E4F23" w:rsidRPr="005B0841" w:rsidRDefault="00D452CF" w:rsidP="003C5D43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 xml:space="preserve">Schaffhausen, </w:t>
            </w:r>
            <w:r w:rsidR="003C5D43">
              <w:rPr>
                <w:sz w:val="20"/>
                <w:szCs w:val="20"/>
              </w:rPr>
              <w:t>28.05</w:t>
            </w:r>
            <w:r w:rsidRPr="005B0841">
              <w:rPr>
                <w:sz w:val="20"/>
                <w:szCs w:val="20"/>
              </w:rPr>
              <w:t>.2013/</w:t>
            </w:r>
            <w:proofErr w:type="spellStart"/>
            <w:r w:rsidRPr="005B0841">
              <w:rPr>
                <w:sz w:val="20"/>
                <w:szCs w:val="20"/>
              </w:rPr>
              <w:t>gb</w:t>
            </w:r>
            <w:proofErr w:type="spellEnd"/>
          </w:p>
        </w:tc>
      </w:tr>
    </w:tbl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p w:rsidR="005E4F23" w:rsidRPr="005B0841" w:rsidRDefault="003C5D43">
      <w:pPr>
        <w:rPr>
          <w:b/>
          <w:sz w:val="20"/>
          <w:szCs w:val="20"/>
        </w:rPr>
      </w:pPr>
      <w:r>
        <w:rPr>
          <w:b/>
          <w:sz w:val="20"/>
          <w:szCs w:val="20"/>
        </w:rPr>
        <w:t>Bewilligung für die Hoch-Sicherheit GmbH</w:t>
      </w:r>
    </w:p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p w:rsidR="005E4F23" w:rsidRDefault="003C5D43">
      <w:pPr>
        <w:rPr>
          <w:sz w:val="20"/>
          <w:szCs w:val="20"/>
        </w:rPr>
      </w:pPr>
      <w:r>
        <w:rPr>
          <w:sz w:val="20"/>
          <w:szCs w:val="20"/>
        </w:rPr>
        <w:t xml:space="preserve">Sehr geehrter Herr </w:t>
      </w:r>
      <w:proofErr w:type="spellStart"/>
      <w:r>
        <w:rPr>
          <w:sz w:val="20"/>
          <w:szCs w:val="20"/>
        </w:rPr>
        <w:t>Betschart</w:t>
      </w:r>
      <w:proofErr w:type="spellEnd"/>
    </w:p>
    <w:p w:rsidR="003C5D43" w:rsidRDefault="003C5D43">
      <w:pPr>
        <w:rPr>
          <w:sz w:val="20"/>
          <w:szCs w:val="20"/>
        </w:rPr>
      </w:pPr>
    </w:p>
    <w:p w:rsidR="003C5D43" w:rsidRDefault="003C5D43">
      <w:pPr>
        <w:rPr>
          <w:sz w:val="20"/>
          <w:szCs w:val="20"/>
        </w:rPr>
      </w:pPr>
      <w:r>
        <w:rPr>
          <w:sz w:val="20"/>
          <w:szCs w:val="20"/>
        </w:rPr>
        <w:t xml:space="preserve">Nochmals besten Dank für das Gespräch vom 23.05.2013 bezüglich unserer Bewilligungen. </w:t>
      </w:r>
    </w:p>
    <w:p w:rsidR="003C5D43" w:rsidRDefault="003C5D43">
      <w:pPr>
        <w:rPr>
          <w:sz w:val="20"/>
          <w:szCs w:val="20"/>
        </w:rPr>
      </w:pPr>
    </w:p>
    <w:p w:rsidR="003C5D43" w:rsidRDefault="003C5D43">
      <w:pPr>
        <w:rPr>
          <w:sz w:val="20"/>
          <w:szCs w:val="20"/>
        </w:rPr>
      </w:pPr>
      <w:r>
        <w:rPr>
          <w:sz w:val="20"/>
          <w:szCs w:val="20"/>
        </w:rPr>
        <w:t>Anbei wie besprochen</w:t>
      </w:r>
      <w:r w:rsidR="00E01037">
        <w:rPr>
          <w:sz w:val="20"/>
          <w:szCs w:val="20"/>
        </w:rPr>
        <w:t xml:space="preserve"> die unterzeichnete Offerte der</w:t>
      </w:r>
      <w:r>
        <w:rPr>
          <w:sz w:val="20"/>
          <w:szCs w:val="20"/>
        </w:rPr>
        <w:t xml:space="preserve"> Haftpflichtversicherung bei der </w:t>
      </w:r>
      <w:r w:rsidRPr="003C5D43">
        <w:rPr>
          <w:sz w:val="20"/>
          <w:szCs w:val="20"/>
        </w:rPr>
        <w:t>Zürich Versicherungs-Gesellschaft AG</w:t>
      </w:r>
      <w:r w:rsidR="00243A2A">
        <w:rPr>
          <w:sz w:val="20"/>
          <w:szCs w:val="20"/>
        </w:rPr>
        <w:t xml:space="preserve"> </w:t>
      </w:r>
      <w:r w:rsidR="00181990">
        <w:rPr>
          <w:sz w:val="20"/>
          <w:szCs w:val="20"/>
        </w:rPr>
        <w:t>und die</w:t>
      </w:r>
      <w:r w:rsidR="00243A2A">
        <w:rPr>
          <w:sz w:val="20"/>
          <w:szCs w:val="20"/>
        </w:rPr>
        <w:t xml:space="preserve"> b</w:t>
      </w:r>
      <w:r w:rsidR="00243A2A" w:rsidRPr="00243A2A">
        <w:rPr>
          <w:sz w:val="20"/>
          <w:szCs w:val="20"/>
        </w:rPr>
        <w:t>eurkundete öffentliche Urkunde</w:t>
      </w:r>
      <w:r>
        <w:rPr>
          <w:sz w:val="20"/>
          <w:szCs w:val="20"/>
        </w:rPr>
        <w:t>.</w:t>
      </w:r>
    </w:p>
    <w:p w:rsidR="003C5D43" w:rsidRDefault="003C5D43">
      <w:pPr>
        <w:rPr>
          <w:sz w:val="20"/>
          <w:szCs w:val="20"/>
        </w:rPr>
      </w:pPr>
    </w:p>
    <w:p w:rsidR="003C5D43" w:rsidRPr="005B0841" w:rsidRDefault="003C5D43">
      <w:pPr>
        <w:rPr>
          <w:sz w:val="20"/>
          <w:szCs w:val="20"/>
        </w:rPr>
      </w:pPr>
      <w:r>
        <w:rPr>
          <w:sz w:val="20"/>
          <w:szCs w:val="20"/>
        </w:rPr>
        <w:t>Für weitere Fragen stehen wir Ihnen gerne zur Verfügung.</w:t>
      </w:r>
    </w:p>
    <w:p w:rsidR="00D452CF" w:rsidRPr="005B0841" w:rsidRDefault="00D452CF">
      <w:pPr>
        <w:rPr>
          <w:sz w:val="20"/>
          <w:szCs w:val="20"/>
        </w:rPr>
      </w:pPr>
    </w:p>
    <w:p w:rsidR="00635AA2" w:rsidRPr="005B0841" w:rsidRDefault="00635AA2">
      <w:pPr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5E4F23" w:rsidRPr="005B0841">
        <w:tc>
          <w:tcPr>
            <w:tcW w:w="5110" w:type="dxa"/>
          </w:tcPr>
          <w:p w:rsidR="005E4F23" w:rsidRPr="005B0841" w:rsidRDefault="005E4F23">
            <w:pPr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635AA2" w:rsidRPr="005B0841" w:rsidRDefault="00635AA2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Freundliche Grüsse</w:t>
            </w:r>
          </w:p>
          <w:p w:rsidR="00635AA2" w:rsidRPr="005B0841" w:rsidRDefault="00635AA2">
            <w:pPr>
              <w:rPr>
                <w:sz w:val="20"/>
                <w:szCs w:val="20"/>
              </w:rPr>
            </w:pPr>
          </w:p>
          <w:p w:rsidR="00D87502" w:rsidRPr="005B0841" w:rsidRDefault="00D87502">
            <w:pPr>
              <w:rPr>
                <w:sz w:val="20"/>
                <w:szCs w:val="20"/>
              </w:rPr>
            </w:pPr>
          </w:p>
          <w:p w:rsidR="00D87502" w:rsidRPr="005B0841" w:rsidRDefault="00D87502">
            <w:pPr>
              <w:rPr>
                <w:sz w:val="20"/>
                <w:szCs w:val="20"/>
              </w:rPr>
            </w:pPr>
          </w:p>
          <w:p w:rsidR="00635AA2" w:rsidRPr="005B0841" w:rsidRDefault="00635AA2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Oliver Hochuli</w:t>
            </w:r>
          </w:p>
        </w:tc>
      </w:tr>
    </w:tbl>
    <w:p w:rsidR="005E4F23" w:rsidRPr="005B0841" w:rsidRDefault="005E4F23">
      <w:pPr>
        <w:rPr>
          <w:sz w:val="20"/>
          <w:szCs w:val="20"/>
        </w:rPr>
      </w:pPr>
    </w:p>
    <w:p w:rsidR="00561FCA" w:rsidRDefault="00561FCA">
      <w:pPr>
        <w:rPr>
          <w:sz w:val="20"/>
          <w:szCs w:val="20"/>
        </w:rPr>
      </w:pPr>
      <w:r>
        <w:rPr>
          <w:sz w:val="20"/>
          <w:szCs w:val="20"/>
        </w:rPr>
        <w:t>Beilagen:</w:t>
      </w:r>
    </w:p>
    <w:p w:rsidR="00D87502" w:rsidRPr="005B0841" w:rsidRDefault="00D87502">
      <w:pPr>
        <w:rPr>
          <w:sz w:val="20"/>
          <w:szCs w:val="20"/>
        </w:rPr>
      </w:pPr>
    </w:p>
    <w:p w:rsidR="00D87502" w:rsidRDefault="00E01037">
      <w:pPr>
        <w:rPr>
          <w:sz w:val="20"/>
          <w:szCs w:val="20"/>
        </w:rPr>
      </w:pPr>
      <w:r>
        <w:rPr>
          <w:sz w:val="20"/>
          <w:szCs w:val="20"/>
        </w:rPr>
        <w:t>Unterzeichnete Offerte der</w:t>
      </w:r>
      <w:r w:rsidR="003C5D43">
        <w:rPr>
          <w:sz w:val="20"/>
          <w:szCs w:val="20"/>
        </w:rPr>
        <w:t xml:space="preserve"> Haftpflichtversicherung </w:t>
      </w:r>
    </w:p>
    <w:p w:rsidR="003C5D43" w:rsidRDefault="00181990">
      <w:pPr>
        <w:rPr>
          <w:sz w:val="20"/>
          <w:szCs w:val="20"/>
        </w:rPr>
      </w:pPr>
      <w:r>
        <w:rPr>
          <w:sz w:val="20"/>
          <w:szCs w:val="20"/>
        </w:rPr>
        <w:t>Beurkundete</w:t>
      </w:r>
      <w:r w:rsidR="00243A2A">
        <w:rPr>
          <w:sz w:val="20"/>
          <w:szCs w:val="20"/>
        </w:rPr>
        <w:t xml:space="preserve"> öffentliche Urkunde</w:t>
      </w:r>
      <w:r w:rsidR="003C5D43">
        <w:rPr>
          <w:sz w:val="20"/>
          <w:szCs w:val="20"/>
        </w:rPr>
        <w:t xml:space="preserve"> des </w:t>
      </w:r>
      <w:r w:rsidR="00243A2A">
        <w:rPr>
          <w:sz w:val="20"/>
          <w:szCs w:val="20"/>
        </w:rPr>
        <w:t>Handelsregisteramts</w:t>
      </w:r>
      <w:r w:rsidR="003C5D43">
        <w:rPr>
          <w:sz w:val="20"/>
          <w:szCs w:val="20"/>
        </w:rPr>
        <w:t xml:space="preserve"> Schaffhausen</w:t>
      </w:r>
    </w:p>
    <w:p w:rsidR="003C5D43" w:rsidRPr="005B0841" w:rsidRDefault="003C5D43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sectPr w:rsidR="00D87502" w:rsidRPr="005B0841" w:rsidSect="005B0841">
      <w:headerReference w:type="default" r:id="rId7"/>
      <w:footerReference w:type="default" r:id="rId8"/>
      <w:pgSz w:w="11906" w:h="16838"/>
      <w:pgMar w:top="396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D43" w:rsidRDefault="003C5D43">
      <w:r>
        <w:separator/>
      </w:r>
    </w:p>
  </w:endnote>
  <w:endnote w:type="continuationSeparator" w:id="0">
    <w:p w:rsidR="003C5D43" w:rsidRDefault="003C5D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43" w:rsidRPr="00635AA2" w:rsidRDefault="003C5D43">
    <w:pPr>
      <w:pStyle w:val="Fuzeile"/>
      <w:jc w:val="right"/>
      <w:rPr>
        <w:sz w:val="16"/>
        <w:szCs w:val="16"/>
      </w:rPr>
    </w:pPr>
    <w:r w:rsidRPr="00635AA2">
      <w:rPr>
        <w:sz w:val="16"/>
        <w:szCs w:val="16"/>
      </w:rPr>
      <w:t xml:space="preserve">Seite </w:t>
    </w:r>
    <w:r w:rsidR="000E6A2C" w:rsidRPr="00635AA2">
      <w:rPr>
        <w:b/>
        <w:sz w:val="16"/>
        <w:szCs w:val="16"/>
      </w:rPr>
      <w:fldChar w:fldCharType="begin"/>
    </w:r>
    <w:r w:rsidRPr="00635AA2">
      <w:rPr>
        <w:b/>
        <w:sz w:val="16"/>
        <w:szCs w:val="16"/>
      </w:rPr>
      <w:instrText>PAGE</w:instrText>
    </w:r>
    <w:r w:rsidR="000E6A2C" w:rsidRPr="00635AA2">
      <w:rPr>
        <w:b/>
        <w:sz w:val="16"/>
        <w:szCs w:val="16"/>
      </w:rPr>
      <w:fldChar w:fldCharType="separate"/>
    </w:r>
    <w:r w:rsidR="00181990">
      <w:rPr>
        <w:b/>
        <w:noProof/>
        <w:sz w:val="16"/>
        <w:szCs w:val="16"/>
      </w:rPr>
      <w:t>1</w:t>
    </w:r>
    <w:r w:rsidR="000E6A2C" w:rsidRPr="00635AA2">
      <w:rPr>
        <w:b/>
        <w:sz w:val="16"/>
        <w:szCs w:val="16"/>
      </w:rPr>
      <w:fldChar w:fldCharType="end"/>
    </w:r>
    <w:r w:rsidRPr="00635AA2">
      <w:rPr>
        <w:sz w:val="16"/>
        <w:szCs w:val="16"/>
      </w:rPr>
      <w:t xml:space="preserve"> von </w:t>
    </w:r>
    <w:r w:rsidR="000E6A2C" w:rsidRPr="00635AA2">
      <w:rPr>
        <w:b/>
        <w:sz w:val="16"/>
        <w:szCs w:val="16"/>
      </w:rPr>
      <w:fldChar w:fldCharType="begin"/>
    </w:r>
    <w:r w:rsidRPr="00635AA2">
      <w:rPr>
        <w:b/>
        <w:sz w:val="16"/>
        <w:szCs w:val="16"/>
      </w:rPr>
      <w:instrText>NUMPAGES</w:instrText>
    </w:r>
    <w:r w:rsidR="000E6A2C" w:rsidRPr="00635AA2">
      <w:rPr>
        <w:b/>
        <w:sz w:val="16"/>
        <w:szCs w:val="16"/>
      </w:rPr>
      <w:fldChar w:fldCharType="separate"/>
    </w:r>
    <w:r w:rsidR="00181990">
      <w:rPr>
        <w:b/>
        <w:noProof/>
        <w:sz w:val="16"/>
        <w:szCs w:val="16"/>
      </w:rPr>
      <w:t>1</w:t>
    </w:r>
    <w:r w:rsidR="000E6A2C" w:rsidRPr="00635AA2">
      <w:rPr>
        <w:b/>
        <w:sz w:val="16"/>
        <w:szCs w:val="16"/>
      </w:rPr>
      <w:fldChar w:fldCharType="end"/>
    </w:r>
  </w:p>
  <w:p w:rsidR="003C5D43" w:rsidRPr="00635AA2" w:rsidRDefault="003C5D43">
    <w:pPr>
      <w:pStyle w:val="Fuzeile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D43" w:rsidRDefault="003C5D43">
      <w:r>
        <w:separator/>
      </w:r>
    </w:p>
  </w:footnote>
  <w:footnote w:type="continuationSeparator" w:id="0">
    <w:p w:rsidR="003C5D43" w:rsidRDefault="003C5D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43" w:rsidRDefault="000E6A2C">
    <w:pPr>
      <w:pStyle w:val="Kopfzeile"/>
    </w:pPr>
    <w:r>
      <w:rPr>
        <w:noProof/>
        <w:lang w:eastAsia="de-CH"/>
      </w:rPr>
      <w:pict>
        <v:group id="_x0000_s2049" style="position:absolute;margin-left:338.7pt;margin-top:3.8pt;width:135.6pt;height:108.9pt;z-index:251658240" coordorigin="2494,3998" coordsize="7320,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3148;top:4396;width:6075;height:5550">
            <v:imagedata r:id="rId1" o:title="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1" type="#_x0000_t144" style="position:absolute;left:2494;top:3998;width:7320;height:4394" adj=",5400" fillcolor="black">
            <v:fill color2="red" rotate="t"/>
            <v:shadow on="t" opacity="52429f"/>
            <v:textpath style="font-family:&quot;Arial Black&quot;;font-style:italic" fitshape="t" trim="t" string="Hoch-Sicherheit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2" type="#_x0000_t145" style="position:absolute;left:4261;top:9631;width:3340;height:999" fillcolor="#0d0d0d" stroked="f">
            <v:stroke r:id="rId2" o:title=""/>
            <v:imagedata embosscolor="shadow add(51)"/>
            <v:shadow on="t"/>
            <o:extrusion v:ext="view" rotationangle="-25,25" viewpoint="0,0" viewpointorigin="0,0" skewangle="0" skewamt="0" lightposition=",50000" type="perspective"/>
            <v:textpath style="font-family:&quot;Arial Black&quot;;font-size:32pt;font-style:italic" fitshape="t" trim="t" string="GmbH"/>
          </v:shape>
        </v:group>
      </w:pict>
    </w:r>
  </w:p>
  <w:p w:rsidR="003C5D43" w:rsidRDefault="003C5D43">
    <w:pPr>
      <w:pStyle w:val="Kopfzeile"/>
    </w:pPr>
  </w:p>
  <w:p w:rsidR="003C5D43" w:rsidRDefault="003C5D43">
    <w:pPr>
      <w:pStyle w:val="Kopfzeile"/>
    </w:pPr>
    <w:r>
      <w:t>Oliver Hochuli</w:t>
    </w:r>
  </w:p>
  <w:p w:rsidR="003C5D43" w:rsidRDefault="003C5D43">
    <w:pPr>
      <w:pStyle w:val="Kopfzeile"/>
    </w:pPr>
    <w:r>
      <w:t>Geschäftsinhaber</w:t>
    </w:r>
  </w:p>
  <w:p w:rsidR="003C5D43" w:rsidRDefault="003C5D43">
    <w:pPr>
      <w:pStyle w:val="Kopfzeile"/>
    </w:pPr>
    <w:r>
      <w:t>Wiesenweg 15</w:t>
    </w:r>
  </w:p>
  <w:p w:rsidR="003C5D43" w:rsidRDefault="003C5D43">
    <w:pPr>
      <w:pStyle w:val="Kopfzeile"/>
    </w:pPr>
    <w:r>
      <w:t>8200 Schaffhausen</w:t>
    </w:r>
  </w:p>
  <w:p w:rsidR="003C5D43" w:rsidRDefault="003C5D43">
    <w:pPr>
      <w:pStyle w:val="Kopfzeile"/>
    </w:pPr>
    <w:r>
      <w:t>Tel.: +41 79 581 10 71</w:t>
    </w:r>
  </w:p>
  <w:p w:rsidR="003C5D43" w:rsidRDefault="003C5D43">
    <w:pPr>
      <w:pStyle w:val="Kopfzeile"/>
    </w:pPr>
    <w:r>
      <w:t>E-Mail: hochulio@yahoo.de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0AC0"/>
    <w:rsid w:val="00083502"/>
    <w:rsid w:val="000E0AC0"/>
    <w:rsid w:val="000E6A2C"/>
    <w:rsid w:val="00181990"/>
    <w:rsid w:val="001E1A72"/>
    <w:rsid w:val="002235B0"/>
    <w:rsid w:val="00243A2A"/>
    <w:rsid w:val="003C5D43"/>
    <w:rsid w:val="00561FCA"/>
    <w:rsid w:val="005B0841"/>
    <w:rsid w:val="005C0933"/>
    <w:rsid w:val="005E4F23"/>
    <w:rsid w:val="00635AA2"/>
    <w:rsid w:val="006774DA"/>
    <w:rsid w:val="00680CD4"/>
    <w:rsid w:val="0069048D"/>
    <w:rsid w:val="00786BE1"/>
    <w:rsid w:val="007965A3"/>
    <w:rsid w:val="007E5EEF"/>
    <w:rsid w:val="00806052"/>
    <w:rsid w:val="00887A57"/>
    <w:rsid w:val="009A7E3B"/>
    <w:rsid w:val="009E1F49"/>
    <w:rsid w:val="00AC4053"/>
    <w:rsid w:val="00C02CFB"/>
    <w:rsid w:val="00C2600E"/>
    <w:rsid w:val="00CB339A"/>
    <w:rsid w:val="00D452CF"/>
    <w:rsid w:val="00D7429A"/>
    <w:rsid w:val="00D77F56"/>
    <w:rsid w:val="00D87502"/>
    <w:rsid w:val="00E01037"/>
    <w:rsid w:val="00E63D88"/>
    <w:rsid w:val="00F56FA1"/>
    <w:rsid w:val="00FA2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6052"/>
    <w:rPr>
      <w:rFonts w:ascii="Arial" w:hAnsi="Arial"/>
      <w:sz w:val="2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06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806052"/>
    <w:pPr>
      <w:tabs>
        <w:tab w:val="center" w:pos="4536"/>
        <w:tab w:val="right" w:pos="9072"/>
      </w:tabs>
    </w:pPr>
  </w:style>
  <w:style w:type="table" w:styleId="Tabellengitternetz">
    <w:name w:val="Table Grid"/>
    <w:basedOn w:val="NormaleTabelle"/>
    <w:uiPriority w:val="59"/>
    <w:rsid w:val="00D45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zeileZchn">
    <w:name w:val="Fußzeile Zchn"/>
    <w:basedOn w:val="Absatz-Standardschriftart"/>
    <w:link w:val="Fuzeile"/>
    <w:uiPriority w:val="99"/>
    <w:rsid w:val="00635AA2"/>
    <w:rPr>
      <w:rFonts w:ascii="Arial" w:hAnsi="Arial"/>
      <w:sz w:val="22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Briefvorlag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35679-9086-445F-96E2-58A7DB090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</Template>
  <TotalTime>0</TotalTime>
  <Pages>1</Pages>
  <Words>74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7</cp:revision>
  <cp:lastPrinted>2013-05-28T12:13:00Z</cp:lastPrinted>
  <dcterms:created xsi:type="dcterms:W3CDTF">2013-05-28T11:35:00Z</dcterms:created>
  <dcterms:modified xsi:type="dcterms:W3CDTF">2013-05-28T12:13:00Z</dcterms:modified>
</cp:coreProperties>
</file>