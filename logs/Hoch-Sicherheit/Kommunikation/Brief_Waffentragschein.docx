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rPr>
          <w:trHeight w:val="1701"/>
        </w:trPr>
        <w:tc>
          <w:tcPr>
            <w:tcW w:w="5110" w:type="dxa"/>
          </w:tcPr>
          <w:p w:rsidR="005E4F23" w:rsidRPr="005B0841" w:rsidRDefault="005E4F23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D452CF" w:rsidRDefault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Schaffhauser Polizei</w:t>
            </w:r>
          </w:p>
          <w:p w:rsidR="003C5D43" w:rsidRDefault="00982B5C" w:rsidP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z. Hd. Herr Keller</w:t>
            </w:r>
          </w:p>
          <w:p w:rsidR="003C5D43" w:rsidRDefault="003C5D43" w:rsidP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Beckenstube 1</w:t>
            </w:r>
          </w:p>
          <w:p w:rsidR="003C5D43" w:rsidRPr="005B0841" w:rsidRDefault="003C5D43" w:rsidP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8200 Schaffhausen</w:t>
            </w:r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c>
          <w:tcPr>
            <w:tcW w:w="5110" w:type="dxa"/>
          </w:tcPr>
          <w:p w:rsidR="005E4F23" w:rsidRPr="005B0841" w:rsidRDefault="005E4F23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E4F23" w:rsidRPr="005B0841" w:rsidRDefault="00D452CF" w:rsidP="00982B5C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 xml:space="preserve">Schaffhausen, </w:t>
            </w:r>
            <w:r w:rsidR="00982B5C">
              <w:rPr>
                <w:sz w:val="20"/>
                <w:szCs w:val="20"/>
              </w:rPr>
              <w:t>06.06</w:t>
            </w:r>
            <w:r w:rsidRPr="005B0841">
              <w:rPr>
                <w:sz w:val="20"/>
                <w:szCs w:val="20"/>
              </w:rPr>
              <w:t>.2013/</w:t>
            </w:r>
            <w:proofErr w:type="spellStart"/>
            <w:r w:rsidRPr="005B0841">
              <w:rPr>
                <w:sz w:val="20"/>
                <w:szCs w:val="20"/>
              </w:rPr>
              <w:t>gb</w:t>
            </w:r>
            <w:proofErr w:type="spellEnd"/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982B5C">
      <w:pPr>
        <w:rPr>
          <w:b/>
          <w:sz w:val="20"/>
          <w:szCs w:val="20"/>
        </w:rPr>
      </w:pPr>
      <w:r>
        <w:rPr>
          <w:b/>
          <w:sz w:val="20"/>
          <w:szCs w:val="20"/>
        </w:rPr>
        <w:t>Umschreibung Waffentragschein Oliver Hochuli</w:t>
      </w: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Default="00982B5C">
      <w:pPr>
        <w:rPr>
          <w:sz w:val="20"/>
          <w:szCs w:val="20"/>
        </w:rPr>
      </w:pPr>
      <w:r>
        <w:rPr>
          <w:sz w:val="20"/>
          <w:szCs w:val="20"/>
        </w:rPr>
        <w:t>Sehr geehrter Herr Keller</w:t>
      </w:r>
    </w:p>
    <w:p w:rsidR="003C5D43" w:rsidRDefault="003C5D43">
      <w:pPr>
        <w:rPr>
          <w:sz w:val="20"/>
          <w:szCs w:val="20"/>
        </w:rPr>
      </w:pPr>
    </w:p>
    <w:p w:rsidR="003C5D43" w:rsidRDefault="00982B5C">
      <w:pPr>
        <w:rPr>
          <w:sz w:val="20"/>
          <w:szCs w:val="20"/>
        </w:rPr>
      </w:pPr>
      <w:r>
        <w:rPr>
          <w:sz w:val="20"/>
          <w:szCs w:val="20"/>
        </w:rPr>
        <w:t>Anbei finden Sie wie gewünscht eine Kopie der Auftragsbestätigung für den Auftrag der Hoch-Sicherheit GmbH bei dem «Kantonal</w:t>
      </w:r>
      <w:r w:rsidR="00447D5A">
        <w:rPr>
          <w:sz w:val="20"/>
          <w:szCs w:val="20"/>
        </w:rPr>
        <w:t>en Musikfest Schaffhausen 2013» sowie eine Kopie des HR-Auszuges.</w:t>
      </w:r>
    </w:p>
    <w:p w:rsidR="00982B5C" w:rsidRDefault="00982B5C">
      <w:pPr>
        <w:rPr>
          <w:sz w:val="20"/>
          <w:szCs w:val="20"/>
        </w:rPr>
      </w:pPr>
    </w:p>
    <w:p w:rsidR="00982B5C" w:rsidRDefault="00982B5C">
      <w:pPr>
        <w:rPr>
          <w:sz w:val="20"/>
          <w:szCs w:val="20"/>
        </w:rPr>
      </w:pPr>
      <w:r>
        <w:rPr>
          <w:sz w:val="20"/>
          <w:szCs w:val="20"/>
        </w:rPr>
        <w:t>Könnten Sie mir meinen Waffentragschein</w:t>
      </w:r>
      <w:r w:rsidR="00970DA7">
        <w:rPr>
          <w:sz w:val="20"/>
          <w:szCs w:val="20"/>
        </w:rPr>
        <w:t>, welcher bereits in Ihrem Besitz ist,</w:t>
      </w:r>
      <w:r>
        <w:rPr>
          <w:sz w:val="20"/>
          <w:szCs w:val="20"/>
        </w:rPr>
        <w:t xml:space="preserve"> auf meine Firma «Hoch-Sicherheit GmbH» umschreiben?</w:t>
      </w:r>
    </w:p>
    <w:p w:rsidR="00982B5C" w:rsidRDefault="00982B5C">
      <w:pPr>
        <w:rPr>
          <w:sz w:val="20"/>
          <w:szCs w:val="20"/>
        </w:rPr>
      </w:pPr>
    </w:p>
    <w:p w:rsidR="00982B5C" w:rsidRPr="005B0841" w:rsidRDefault="00982B5C">
      <w:pPr>
        <w:rPr>
          <w:sz w:val="20"/>
          <w:szCs w:val="20"/>
        </w:rPr>
      </w:pPr>
      <w:r>
        <w:rPr>
          <w:sz w:val="20"/>
          <w:szCs w:val="20"/>
        </w:rPr>
        <w:t>Besten Dank im Voraus.</w:t>
      </w:r>
    </w:p>
    <w:p w:rsidR="00D452CF" w:rsidRPr="005B0841" w:rsidRDefault="00D452CF">
      <w:pPr>
        <w:rPr>
          <w:sz w:val="20"/>
          <w:szCs w:val="20"/>
        </w:rPr>
      </w:pPr>
    </w:p>
    <w:p w:rsidR="00635AA2" w:rsidRPr="005B0841" w:rsidRDefault="00635AA2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c>
          <w:tcPr>
            <w:tcW w:w="5110" w:type="dxa"/>
          </w:tcPr>
          <w:p w:rsidR="005E4F23" w:rsidRPr="005B0841" w:rsidRDefault="005E4F23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635AA2" w:rsidRPr="005B0841" w:rsidRDefault="00635AA2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Freundliche Grüsse</w:t>
            </w:r>
          </w:p>
          <w:p w:rsidR="00635AA2" w:rsidRPr="005B0841" w:rsidRDefault="00635AA2">
            <w:pPr>
              <w:rPr>
                <w:sz w:val="20"/>
                <w:szCs w:val="20"/>
              </w:rPr>
            </w:pPr>
          </w:p>
          <w:p w:rsidR="00D87502" w:rsidRPr="005B0841" w:rsidRDefault="00D87502">
            <w:pPr>
              <w:rPr>
                <w:sz w:val="20"/>
                <w:szCs w:val="20"/>
              </w:rPr>
            </w:pPr>
          </w:p>
          <w:p w:rsidR="00D87502" w:rsidRPr="005B0841" w:rsidRDefault="00D87502">
            <w:pPr>
              <w:rPr>
                <w:sz w:val="20"/>
                <w:szCs w:val="20"/>
              </w:rPr>
            </w:pPr>
          </w:p>
          <w:p w:rsidR="00635AA2" w:rsidRPr="005B0841" w:rsidRDefault="00635AA2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Oliver Hochuli</w:t>
            </w:r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61FCA" w:rsidRDefault="00561FCA">
      <w:pPr>
        <w:rPr>
          <w:sz w:val="20"/>
          <w:szCs w:val="20"/>
        </w:rPr>
      </w:pPr>
      <w:r>
        <w:rPr>
          <w:sz w:val="20"/>
          <w:szCs w:val="20"/>
        </w:rPr>
        <w:t>Beilagen:</w:t>
      </w:r>
    </w:p>
    <w:p w:rsidR="00D87502" w:rsidRPr="005B0841" w:rsidRDefault="00D87502">
      <w:pPr>
        <w:rPr>
          <w:sz w:val="20"/>
          <w:szCs w:val="20"/>
        </w:rPr>
      </w:pPr>
    </w:p>
    <w:p w:rsidR="003C5D43" w:rsidRDefault="00982B5C">
      <w:pPr>
        <w:rPr>
          <w:sz w:val="20"/>
          <w:szCs w:val="20"/>
        </w:rPr>
      </w:pPr>
      <w:r>
        <w:rPr>
          <w:sz w:val="20"/>
          <w:szCs w:val="20"/>
        </w:rPr>
        <w:t>Auszug aus dem HR Schaffhausen</w:t>
      </w:r>
    </w:p>
    <w:p w:rsidR="00982B5C" w:rsidRDefault="00982B5C">
      <w:pPr>
        <w:rPr>
          <w:sz w:val="20"/>
          <w:szCs w:val="20"/>
        </w:rPr>
      </w:pPr>
      <w:r>
        <w:rPr>
          <w:sz w:val="20"/>
          <w:szCs w:val="20"/>
        </w:rPr>
        <w:t>Kopie Auftragsbestätigung Kant. Musikfest Schaffhausen 2013</w:t>
      </w:r>
    </w:p>
    <w:p w:rsidR="003C5D43" w:rsidRPr="005B0841" w:rsidRDefault="003C5D43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sectPr w:rsidR="00D87502" w:rsidRPr="005B0841" w:rsidSect="005B0841">
      <w:headerReference w:type="default" r:id="rId7"/>
      <w:footerReference w:type="default" r:id="rId8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D43" w:rsidRDefault="003C5D43">
      <w:r>
        <w:separator/>
      </w:r>
    </w:p>
  </w:endnote>
  <w:endnote w:type="continuationSeparator" w:id="0">
    <w:p w:rsidR="003C5D43" w:rsidRDefault="003C5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43" w:rsidRPr="00635AA2" w:rsidRDefault="003C5D43">
    <w:pPr>
      <w:pStyle w:val="Fuzeile"/>
      <w:jc w:val="right"/>
      <w:rPr>
        <w:sz w:val="16"/>
        <w:szCs w:val="16"/>
      </w:rPr>
    </w:pPr>
    <w:r w:rsidRPr="00635AA2">
      <w:rPr>
        <w:sz w:val="16"/>
        <w:szCs w:val="16"/>
      </w:rPr>
      <w:t xml:space="preserve">Seite </w:t>
    </w:r>
    <w:r w:rsidR="000D1EED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PAGE</w:instrText>
    </w:r>
    <w:r w:rsidR="000D1EED" w:rsidRPr="00635AA2">
      <w:rPr>
        <w:b/>
        <w:sz w:val="16"/>
        <w:szCs w:val="16"/>
      </w:rPr>
      <w:fldChar w:fldCharType="separate"/>
    </w:r>
    <w:r w:rsidR="00447D5A">
      <w:rPr>
        <w:b/>
        <w:noProof/>
        <w:sz w:val="16"/>
        <w:szCs w:val="16"/>
      </w:rPr>
      <w:t>1</w:t>
    </w:r>
    <w:r w:rsidR="000D1EED" w:rsidRPr="00635AA2">
      <w:rPr>
        <w:b/>
        <w:sz w:val="16"/>
        <w:szCs w:val="16"/>
      </w:rPr>
      <w:fldChar w:fldCharType="end"/>
    </w:r>
    <w:r w:rsidRPr="00635AA2">
      <w:rPr>
        <w:sz w:val="16"/>
        <w:szCs w:val="16"/>
      </w:rPr>
      <w:t xml:space="preserve"> von </w:t>
    </w:r>
    <w:r w:rsidR="000D1EED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NUMPAGES</w:instrText>
    </w:r>
    <w:r w:rsidR="000D1EED" w:rsidRPr="00635AA2">
      <w:rPr>
        <w:b/>
        <w:sz w:val="16"/>
        <w:szCs w:val="16"/>
      </w:rPr>
      <w:fldChar w:fldCharType="separate"/>
    </w:r>
    <w:r w:rsidR="00447D5A">
      <w:rPr>
        <w:b/>
        <w:noProof/>
        <w:sz w:val="16"/>
        <w:szCs w:val="16"/>
      </w:rPr>
      <w:t>1</w:t>
    </w:r>
    <w:r w:rsidR="000D1EED" w:rsidRPr="00635AA2">
      <w:rPr>
        <w:b/>
        <w:sz w:val="16"/>
        <w:szCs w:val="16"/>
      </w:rPr>
      <w:fldChar w:fldCharType="end"/>
    </w:r>
  </w:p>
  <w:p w:rsidR="003C5D43" w:rsidRPr="00635AA2" w:rsidRDefault="003C5D43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D43" w:rsidRDefault="003C5D43">
      <w:r>
        <w:separator/>
      </w:r>
    </w:p>
  </w:footnote>
  <w:footnote w:type="continuationSeparator" w:id="0">
    <w:p w:rsidR="003C5D43" w:rsidRDefault="003C5D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43" w:rsidRDefault="000D1EED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3C5D43" w:rsidRDefault="003C5D43">
    <w:pPr>
      <w:pStyle w:val="Kopfzeile"/>
    </w:pPr>
  </w:p>
  <w:p w:rsidR="003C5D43" w:rsidRDefault="003C5D43">
    <w:pPr>
      <w:pStyle w:val="Kopfzeile"/>
    </w:pPr>
    <w:r>
      <w:t>Oliver Hochuli</w:t>
    </w:r>
  </w:p>
  <w:p w:rsidR="003C5D43" w:rsidRDefault="003C5D43">
    <w:pPr>
      <w:pStyle w:val="Kopfzeile"/>
    </w:pPr>
    <w:r>
      <w:t>Geschäftsinhaber</w:t>
    </w:r>
  </w:p>
  <w:p w:rsidR="003C5D43" w:rsidRDefault="003C5D43">
    <w:pPr>
      <w:pStyle w:val="Kopfzeile"/>
    </w:pPr>
    <w:r>
      <w:t>Wiesenweg 15</w:t>
    </w:r>
  </w:p>
  <w:p w:rsidR="003C5D43" w:rsidRDefault="003C5D43">
    <w:pPr>
      <w:pStyle w:val="Kopfzeile"/>
    </w:pPr>
    <w:r>
      <w:t>8200 Schaffhausen</w:t>
    </w:r>
  </w:p>
  <w:p w:rsidR="003C5D43" w:rsidRDefault="003C5D43">
    <w:pPr>
      <w:pStyle w:val="Kopfzeile"/>
    </w:pPr>
    <w:r>
      <w:t>Tel.: +41 79 581 10 71</w:t>
    </w:r>
  </w:p>
  <w:p w:rsidR="003C5D43" w:rsidRDefault="003C5D43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83502"/>
    <w:rsid w:val="000A54F8"/>
    <w:rsid w:val="000D1EED"/>
    <w:rsid w:val="000E0AC0"/>
    <w:rsid w:val="000E6A2C"/>
    <w:rsid w:val="00181990"/>
    <w:rsid w:val="001E1A72"/>
    <w:rsid w:val="002235B0"/>
    <w:rsid w:val="00243A2A"/>
    <w:rsid w:val="003C5D43"/>
    <w:rsid w:val="00447D5A"/>
    <w:rsid w:val="00561FCA"/>
    <w:rsid w:val="005B0841"/>
    <w:rsid w:val="005C0933"/>
    <w:rsid w:val="005E4F23"/>
    <w:rsid w:val="00635AA2"/>
    <w:rsid w:val="006774DA"/>
    <w:rsid w:val="00680CD4"/>
    <w:rsid w:val="0069048D"/>
    <w:rsid w:val="00786BE1"/>
    <w:rsid w:val="007965A3"/>
    <w:rsid w:val="007E5EEF"/>
    <w:rsid w:val="00806052"/>
    <w:rsid w:val="00887A57"/>
    <w:rsid w:val="00970DA7"/>
    <w:rsid w:val="00982B5C"/>
    <w:rsid w:val="009A7E3B"/>
    <w:rsid w:val="009E1F49"/>
    <w:rsid w:val="00AC4053"/>
    <w:rsid w:val="00C02CFB"/>
    <w:rsid w:val="00C0404E"/>
    <w:rsid w:val="00C2600E"/>
    <w:rsid w:val="00CB339A"/>
    <w:rsid w:val="00D452CF"/>
    <w:rsid w:val="00D7429A"/>
    <w:rsid w:val="00D77F56"/>
    <w:rsid w:val="00D87502"/>
    <w:rsid w:val="00E01037"/>
    <w:rsid w:val="00E63D88"/>
    <w:rsid w:val="00F56FA1"/>
    <w:rsid w:val="00FA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703E8-2BC5-4614-8393-1205E605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1</Pages>
  <Words>83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5</cp:revision>
  <cp:lastPrinted>2013-06-05T14:13:00Z</cp:lastPrinted>
  <dcterms:created xsi:type="dcterms:W3CDTF">2013-06-04T13:29:00Z</dcterms:created>
  <dcterms:modified xsi:type="dcterms:W3CDTF">2013-06-05T14:13:00Z</dcterms:modified>
</cp:coreProperties>
</file>