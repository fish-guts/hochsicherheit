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23" w:rsidRPr="005B0841" w:rsidRDefault="005E4F23">
      <w:pPr>
        <w:rPr>
          <w:sz w:val="20"/>
          <w:szCs w:val="20"/>
        </w:rPr>
      </w:pPr>
    </w:p>
    <w:tbl>
      <w:tblPr>
        <w:tblStyle w:val="Tabellengitternetz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080"/>
      </w:tblGrid>
      <w:tr w:rsidR="00766EBE" w:rsidRPr="00BD2991" w:rsidTr="00766EBE">
        <w:tc>
          <w:tcPr>
            <w:tcW w:w="1809" w:type="dxa"/>
            <w:vAlign w:val="center"/>
          </w:tcPr>
          <w:p w:rsidR="00766EBE" w:rsidRDefault="00766EBE" w:rsidP="00766EBE">
            <w:pPr>
              <w:rPr>
                <w:rFonts w:cs="Arial"/>
                <w:i/>
              </w:rPr>
            </w:pPr>
          </w:p>
          <w:p w:rsidR="00766EBE" w:rsidRPr="00BD2991" w:rsidRDefault="00766EBE" w:rsidP="00766EBE">
            <w:pPr>
              <w:rPr>
                <w:rFonts w:cs="Arial"/>
                <w:i/>
              </w:rPr>
            </w:pPr>
            <w:r w:rsidRPr="00BD2991">
              <w:rPr>
                <w:rFonts w:cs="Arial"/>
                <w:i/>
              </w:rPr>
              <w:t>Kunde: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766EBE" w:rsidRPr="00BD2991" w:rsidRDefault="00766EBE" w:rsidP="00766EBE">
            <w:pPr>
              <w:rPr>
                <w:rFonts w:cs="Arial"/>
              </w:rPr>
            </w:pPr>
          </w:p>
        </w:tc>
      </w:tr>
      <w:tr w:rsidR="00766EBE" w:rsidRPr="00BD2991" w:rsidTr="00766EBE">
        <w:tc>
          <w:tcPr>
            <w:tcW w:w="1809" w:type="dxa"/>
          </w:tcPr>
          <w:p w:rsidR="00766EBE" w:rsidRDefault="00766EBE" w:rsidP="00766EBE">
            <w:pPr>
              <w:rPr>
                <w:rFonts w:cs="Arial"/>
                <w:i/>
              </w:rPr>
            </w:pPr>
          </w:p>
          <w:p w:rsidR="00766EBE" w:rsidRPr="00BD2991" w:rsidRDefault="00766EBE" w:rsidP="00766EBE">
            <w:pPr>
              <w:rPr>
                <w:rFonts w:cs="Arial"/>
                <w:i/>
              </w:rPr>
            </w:pPr>
            <w:r w:rsidRPr="00BD2991">
              <w:rPr>
                <w:rFonts w:cs="Arial"/>
                <w:i/>
              </w:rPr>
              <w:t>Adresse: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766EBE" w:rsidRPr="00BD2991" w:rsidRDefault="00766EBE" w:rsidP="00766EBE">
            <w:pPr>
              <w:rPr>
                <w:rFonts w:cs="Arial"/>
              </w:rPr>
            </w:pPr>
          </w:p>
        </w:tc>
      </w:tr>
      <w:tr w:rsidR="00766EBE" w:rsidRPr="00BD2991" w:rsidTr="00766EBE">
        <w:tc>
          <w:tcPr>
            <w:tcW w:w="1809" w:type="dxa"/>
          </w:tcPr>
          <w:p w:rsidR="00766EBE" w:rsidRDefault="00766EBE" w:rsidP="00766EBE">
            <w:pPr>
              <w:rPr>
                <w:rFonts w:cs="Arial"/>
                <w:i/>
              </w:rPr>
            </w:pPr>
          </w:p>
          <w:p w:rsidR="00766EBE" w:rsidRPr="00BD2991" w:rsidRDefault="00766EBE" w:rsidP="00766EBE">
            <w:pPr>
              <w:rPr>
                <w:rFonts w:cs="Arial"/>
                <w:i/>
              </w:rPr>
            </w:pPr>
            <w:r w:rsidRPr="00BD2991">
              <w:rPr>
                <w:rFonts w:cs="Arial"/>
                <w:i/>
              </w:rPr>
              <w:t>PLZ / Ort: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766EBE" w:rsidRPr="00BD2991" w:rsidRDefault="00766EBE" w:rsidP="00766EBE">
            <w:pPr>
              <w:rPr>
                <w:rFonts w:cs="Arial"/>
              </w:rPr>
            </w:pPr>
          </w:p>
        </w:tc>
      </w:tr>
      <w:tr w:rsidR="00766EBE" w:rsidRPr="00BD2991" w:rsidTr="00766EBE">
        <w:tc>
          <w:tcPr>
            <w:tcW w:w="1809" w:type="dxa"/>
          </w:tcPr>
          <w:p w:rsidR="00766EBE" w:rsidRDefault="00766EBE" w:rsidP="00766EBE">
            <w:pPr>
              <w:rPr>
                <w:rFonts w:cs="Arial"/>
                <w:i/>
              </w:rPr>
            </w:pPr>
          </w:p>
          <w:p w:rsidR="00766EBE" w:rsidRPr="00BD2991" w:rsidRDefault="00766EBE" w:rsidP="00766EBE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Auftrag: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766EBE" w:rsidRPr="00BD2991" w:rsidRDefault="00766EBE" w:rsidP="00766EBE">
            <w:pPr>
              <w:rPr>
                <w:rFonts w:cs="Arial"/>
              </w:rPr>
            </w:pPr>
          </w:p>
        </w:tc>
      </w:tr>
      <w:tr w:rsidR="00766EBE" w:rsidRPr="00BD2991" w:rsidTr="00766EBE">
        <w:tc>
          <w:tcPr>
            <w:tcW w:w="1809" w:type="dxa"/>
          </w:tcPr>
          <w:p w:rsidR="00766EBE" w:rsidRDefault="00766EBE" w:rsidP="00766EBE">
            <w:pPr>
              <w:rPr>
                <w:rFonts w:cs="Arial"/>
                <w:i/>
              </w:rPr>
            </w:pPr>
          </w:p>
          <w:p w:rsidR="00766EBE" w:rsidRPr="00BD2991" w:rsidRDefault="002A6D15" w:rsidP="00766EBE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Ort, </w:t>
            </w:r>
            <w:r w:rsidR="00766EBE">
              <w:rPr>
                <w:rFonts w:cs="Arial"/>
                <w:i/>
              </w:rPr>
              <w:t>Datum: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</w:tcPr>
          <w:p w:rsidR="00766EBE" w:rsidRPr="00BD2991" w:rsidRDefault="00766EBE" w:rsidP="00766EBE">
            <w:pPr>
              <w:rPr>
                <w:rFonts w:cs="Arial"/>
              </w:rPr>
            </w:pPr>
          </w:p>
        </w:tc>
      </w:tr>
    </w:tbl>
    <w:p w:rsidR="005E4F23" w:rsidRPr="005B0841" w:rsidRDefault="005E4F23">
      <w:pPr>
        <w:rPr>
          <w:sz w:val="20"/>
          <w:szCs w:val="20"/>
        </w:rPr>
      </w:pPr>
    </w:p>
    <w:p w:rsidR="005E4F23" w:rsidRPr="005B0841" w:rsidRDefault="005E4F23">
      <w:pPr>
        <w:rPr>
          <w:sz w:val="20"/>
          <w:szCs w:val="20"/>
        </w:rPr>
      </w:pPr>
    </w:p>
    <w:p w:rsidR="00D452CF" w:rsidRPr="005B0841" w:rsidRDefault="0026733E">
      <w:pPr>
        <w:rPr>
          <w:sz w:val="20"/>
          <w:szCs w:val="20"/>
        </w:rPr>
      </w:pPr>
      <w:r>
        <w:rPr>
          <w:sz w:val="20"/>
          <w:szCs w:val="20"/>
        </w:rPr>
        <w:t xml:space="preserve">Der Einsatz des Sicherheitsdienstes Hoch-Sicherheit muss um folgende Zeit </w:t>
      </w:r>
      <w:r w:rsidR="00106E9C">
        <w:rPr>
          <w:sz w:val="20"/>
          <w:szCs w:val="20"/>
        </w:rPr>
        <w:t xml:space="preserve">mit folgender Anzahl Einsatzkräften </w:t>
      </w:r>
      <w:r>
        <w:rPr>
          <w:sz w:val="20"/>
          <w:szCs w:val="20"/>
        </w:rPr>
        <w:t>verlängert werden:</w:t>
      </w:r>
    </w:p>
    <w:p w:rsidR="00D452CF" w:rsidRPr="005B0841" w:rsidRDefault="00D452CF">
      <w:pPr>
        <w:rPr>
          <w:sz w:val="20"/>
          <w:szCs w:val="20"/>
        </w:rPr>
      </w:pPr>
    </w:p>
    <w:p w:rsidR="00D452CF" w:rsidRPr="005B0841" w:rsidRDefault="00D452CF">
      <w:pPr>
        <w:rPr>
          <w:sz w:val="20"/>
          <w:szCs w:val="20"/>
        </w:rPr>
      </w:pPr>
    </w:p>
    <w:tbl>
      <w:tblPr>
        <w:tblW w:w="9889" w:type="dxa"/>
        <w:tblLayout w:type="fixed"/>
        <w:tblLook w:val="04A0"/>
      </w:tblPr>
      <w:tblGrid>
        <w:gridCol w:w="3652"/>
        <w:gridCol w:w="1418"/>
        <w:gridCol w:w="1417"/>
        <w:gridCol w:w="1418"/>
        <w:gridCol w:w="1984"/>
      </w:tblGrid>
      <w:tr w:rsidR="0026733E" w:rsidRPr="005B0841" w:rsidTr="0026733E">
        <w:tc>
          <w:tcPr>
            <w:tcW w:w="3652" w:type="dxa"/>
          </w:tcPr>
          <w:p w:rsidR="0026733E" w:rsidRPr="0026733E" w:rsidRDefault="0026733E">
            <w:pPr>
              <w:rPr>
                <w:b/>
                <w:sz w:val="20"/>
                <w:szCs w:val="20"/>
              </w:rPr>
            </w:pPr>
            <w:r w:rsidRPr="0026733E">
              <w:rPr>
                <w:b/>
                <w:sz w:val="20"/>
                <w:szCs w:val="20"/>
              </w:rPr>
              <w:t>Ort des Einsatzes</w:t>
            </w:r>
          </w:p>
        </w:tc>
        <w:tc>
          <w:tcPr>
            <w:tcW w:w="1418" w:type="dxa"/>
          </w:tcPr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CHF pro Person</w:t>
            </w:r>
          </w:p>
        </w:tc>
        <w:tc>
          <w:tcPr>
            <w:tcW w:w="1417" w:type="dxa"/>
          </w:tcPr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Anzahl Stunden</w:t>
            </w:r>
          </w:p>
        </w:tc>
        <w:tc>
          <w:tcPr>
            <w:tcW w:w="1418" w:type="dxa"/>
          </w:tcPr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Anzahl</w:t>
            </w:r>
          </w:p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Personen</w:t>
            </w:r>
          </w:p>
        </w:tc>
        <w:tc>
          <w:tcPr>
            <w:tcW w:w="1984" w:type="dxa"/>
          </w:tcPr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Total CHF pro</w:t>
            </w:r>
          </w:p>
          <w:p w:rsidR="0026733E" w:rsidRPr="005B0841" w:rsidRDefault="0026733E" w:rsidP="00635AA2">
            <w:pPr>
              <w:jc w:val="center"/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Auftragseinheit</w:t>
            </w:r>
          </w:p>
        </w:tc>
      </w:tr>
      <w:tr w:rsidR="0026733E" w:rsidRPr="005B0841" w:rsidTr="00915A6C">
        <w:tc>
          <w:tcPr>
            <w:tcW w:w="3652" w:type="dxa"/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915A6C">
        <w:trPr>
          <w:trHeight w:val="567"/>
        </w:trPr>
        <w:tc>
          <w:tcPr>
            <w:tcW w:w="36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26733E">
        <w:tc>
          <w:tcPr>
            <w:tcW w:w="3652" w:type="dxa"/>
            <w:tcBorders>
              <w:top w:val="single" w:sz="4" w:space="0" w:color="auto"/>
            </w:tcBorders>
          </w:tcPr>
          <w:p w:rsidR="0026733E" w:rsidRPr="005B0841" w:rsidRDefault="0026733E">
            <w:pPr>
              <w:rPr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26733E" w:rsidRPr="005B0841" w:rsidRDefault="0026733E" w:rsidP="00635AA2">
            <w:pPr>
              <w:jc w:val="center"/>
              <w:rPr>
                <w:sz w:val="20"/>
                <w:szCs w:val="20"/>
              </w:rPr>
            </w:pPr>
          </w:p>
        </w:tc>
      </w:tr>
      <w:tr w:rsidR="0026733E" w:rsidRPr="005B0841" w:rsidTr="002A6D15">
        <w:trPr>
          <w:trHeight w:val="567"/>
        </w:trPr>
        <w:tc>
          <w:tcPr>
            <w:tcW w:w="3652" w:type="dxa"/>
            <w:vAlign w:val="center"/>
          </w:tcPr>
          <w:p w:rsidR="0026733E" w:rsidRPr="005B0841" w:rsidRDefault="0026733E" w:rsidP="002A6D15">
            <w:pPr>
              <w:rPr>
                <w:b/>
                <w:sz w:val="20"/>
                <w:szCs w:val="20"/>
              </w:rPr>
            </w:pPr>
            <w:r w:rsidRPr="005B0841">
              <w:rPr>
                <w:b/>
                <w:sz w:val="20"/>
                <w:szCs w:val="20"/>
              </w:rPr>
              <w:t>TOTAL exkl. MwSt.</w:t>
            </w:r>
          </w:p>
        </w:tc>
        <w:tc>
          <w:tcPr>
            <w:tcW w:w="1418" w:type="dxa"/>
            <w:vAlign w:val="center"/>
          </w:tcPr>
          <w:p w:rsidR="0026733E" w:rsidRPr="005B0841" w:rsidRDefault="0026733E" w:rsidP="002A6D1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26733E" w:rsidRPr="005B0841" w:rsidRDefault="0026733E" w:rsidP="002A6D1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6733E" w:rsidRPr="005B0841" w:rsidRDefault="0026733E" w:rsidP="002A6D1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26733E" w:rsidRPr="005B0841" w:rsidRDefault="0026733E" w:rsidP="002A6D15">
            <w:pPr>
              <w:rPr>
                <w:b/>
                <w:sz w:val="20"/>
                <w:szCs w:val="20"/>
              </w:rPr>
            </w:pPr>
          </w:p>
        </w:tc>
      </w:tr>
    </w:tbl>
    <w:p w:rsidR="00D452CF" w:rsidRPr="005B0841" w:rsidRDefault="00D452CF">
      <w:pPr>
        <w:rPr>
          <w:sz w:val="20"/>
          <w:szCs w:val="20"/>
        </w:rPr>
      </w:pPr>
    </w:p>
    <w:p w:rsidR="00106E9C" w:rsidRPr="005B0841" w:rsidRDefault="00106E9C" w:rsidP="00106E9C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Hiermit bestätigt der Auftraggeber oder ein Entscheidungsberechtigter Stellvertreter, dass die Zeiten gemäss </w:t>
      </w:r>
      <w:r w:rsidR="00C07108">
        <w:rPr>
          <w:sz w:val="20"/>
          <w:szCs w:val="20"/>
        </w:rPr>
        <w:t>akzeptierter Offerte</w:t>
      </w:r>
      <w:r>
        <w:rPr>
          <w:sz w:val="20"/>
          <w:szCs w:val="20"/>
        </w:rPr>
        <w:t xml:space="preserve"> um   </w:t>
      </w:r>
      <w:r w:rsidR="00C07108">
        <w:rPr>
          <w:sz w:val="20"/>
          <w:szCs w:val="20"/>
        </w:rPr>
        <w:t xml:space="preserve">             Stunden; d.h. von                   -                  Uhr </w:t>
      </w:r>
      <w:r>
        <w:rPr>
          <w:sz w:val="20"/>
          <w:szCs w:val="20"/>
        </w:rPr>
        <w:t>verlängert wurden.</w:t>
      </w: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p w:rsidR="00D87502" w:rsidRPr="005B0841" w:rsidRDefault="00D87502">
      <w:pPr>
        <w:rPr>
          <w:sz w:val="20"/>
          <w:szCs w:val="20"/>
        </w:rPr>
      </w:pPr>
    </w:p>
    <w:tbl>
      <w:tblPr>
        <w:tblStyle w:val="Tabellengitternetz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992"/>
        <w:gridCol w:w="4326"/>
        <w:gridCol w:w="567"/>
      </w:tblGrid>
      <w:tr w:rsidR="00766EBE" w:rsidRPr="00863739" w:rsidTr="002A6D15">
        <w:tc>
          <w:tcPr>
            <w:tcW w:w="5495" w:type="dxa"/>
            <w:gridSpan w:val="2"/>
          </w:tcPr>
          <w:p w:rsidR="00766EBE" w:rsidRPr="00863739" w:rsidRDefault="002A6D15" w:rsidP="002A6D15">
            <w:pPr>
              <w:rPr>
                <w:rFonts w:cs="Arial"/>
              </w:rPr>
            </w:pPr>
            <w:r>
              <w:rPr>
                <w:rFonts w:cs="Arial"/>
              </w:rPr>
              <w:t>Name, Vorname Einsatzleiter Hoch-Sicherheit GmbH</w:t>
            </w:r>
            <w:r w:rsidR="00766EBE" w:rsidRPr="00863739">
              <w:rPr>
                <w:rFonts w:cs="Arial"/>
              </w:rPr>
              <w:t>:</w:t>
            </w:r>
          </w:p>
        </w:tc>
        <w:tc>
          <w:tcPr>
            <w:tcW w:w="4893" w:type="dxa"/>
            <w:gridSpan w:val="2"/>
          </w:tcPr>
          <w:p w:rsidR="00766EBE" w:rsidRPr="00863739" w:rsidRDefault="002A6D15" w:rsidP="002A6D15">
            <w:pPr>
              <w:rPr>
                <w:rFonts w:cs="Arial"/>
              </w:rPr>
            </w:pPr>
            <w:r>
              <w:rPr>
                <w:rFonts w:cs="Arial"/>
              </w:rPr>
              <w:t>Name, Vorname Auftraggeber (Stellvertreter)</w:t>
            </w:r>
            <w:r w:rsidR="00766EBE" w:rsidRPr="00863739">
              <w:rPr>
                <w:rFonts w:cs="Arial"/>
              </w:rPr>
              <w:t>:</w:t>
            </w:r>
          </w:p>
        </w:tc>
      </w:tr>
      <w:tr w:rsidR="00766EBE" w:rsidRPr="00863739" w:rsidTr="002A6D15">
        <w:tc>
          <w:tcPr>
            <w:tcW w:w="5495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4893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</w:tr>
      <w:tr w:rsidR="00766EBE" w:rsidRPr="00863739" w:rsidTr="002A6D15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</w:tr>
      <w:tr w:rsidR="00766EBE" w:rsidRPr="00863739" w:rsidTr="002A6D15">
        <w:tc>
          <w:tcPr>
            <w:tcW w:w="5495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4893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</w:tr>
      <w:tr w:rsidR="00766EBE" w:rsidRPr="00863739" w:rsidTr="002A6D15">
        <w:tc>
          <w:tcPr>
            <w:tcW w:w="5495" w:type="dxa"/>
            <w:gridSpan w:val="2"/>
          </w:tcPr>
          <w:p w:rsidR="00766EBE" w:rsidRPr="00863739" w:rsidRDefault="00766EBE" w:rsidP="002A6D15">
            <w:pPr>
              <w:rPr>
                <w:rFonts w:cs="Arial"/>
              </w:rPr>
            </w:pPr>
            <w:r w:rsidRPr="00863739">
              <w:rPr>
                <w:rFonts w:cs="Arial"/>
              </w:rPr>
              <w:t>Unterschrift:</w:t>
            </w:r>
          </w:p>
        </w:tc>
        <w:tc>
          <w:tcPr>
            <w:tcW w:w="4893" w:type="dxa"/>
            <w:gridSpan w:val="2"/>
          </w:tcPr>
          <w:p w:rsidR="00766EBE" w:rsidRPr="00863739" w:rsidRDefault="00106E9C" w:rsidP="002A6D15">
            <w:pPr>
              <w:rPr>
                <w:rFonts w:cs="Arial"/>
              </w:rPr>
            </w:pPr>
            <w:r>
              <w:rPr>
                <w:rFonts w:cs="Arial"/>
              </w:rPr>
              <w:t>Unterschrift</w:t>
            </w:r>
            <w:r w:rsidR="00766EBE" w:rsidRPr="00863739">
              <w:rPr>
                <w:rFonts w:cs="Arial"/>
              </w:rPr>
              <w:t>:</w:t>
            </w:r>
          </w:p>
        </w:tc>
      </w:tr>
      <w:tr w:rsidR="00766EBE" w:rsidRPr="00863739" w:rsidTr="002A6D15">
        <w:tc>
          <w:tcPr>
            <w:tcW w:w="5495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4893" w:type="dxa"/>
            <w:gridSpan w:val="2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</w:tr>
      <w:tr w:rsidR="00766EBE" w:rsidRPr="00863739" w:rsidTr="002A6D15">
        <w:trPr>
          <w:gridAfter w:val="1"/>
          <w:wAfter w:w="567" w:type="dxa"/>
        </w:trPr>
        <w:tc>
          <w:tcPr>
            <w:tcW w:w="4503" w:type="dxa"/>
            <w:tcBorders>
              <w:bottom w:val="single" w:sz="4" w:space="0" w:color="auto"/>
            </w:tcBorders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766EBE" w:rsidRPr="00863739" w:rsidRDefault="00766EBE" w:rsidP="00766EBE">
            <w:pPr>
              <w:rPr>
                <w:rFonts w:cs="Arial"/>
              </w:rPr>
            </w:pPr>
          </w:p>
        </w:tc>
      </w:tr>
    </w:tbl>
    <w:p w:rsidR="00D87502" w:rsidRDefault="00D87502">
      <w:pPr>
        <w:rPr>
          <w:sz w:val="20"/>
          <w:szCs w:val="20"/>
        </w:rPr>
      </w:pPr>
    </w:p>
    <w:p w:rsidR="00C07108" w:rsidRDefault="00C07108">
      <w:pPr>
        <w:rPr>
          <w:sz w:val="20"/>
          <w:szCs w:val="20"/>
        </w:rPr>
      </w:pPr>
    </w:p>
    <w:p w:rsidR="00C07108" w:rsidRDefault="00C07108">
      <w:pPr>
        <w:rPr>
          <w:sz w:val="20"/>
          <w:szCs w:val="20"/>
        </w:rPr>
      </w:pPr>
    </w:p>
    <w:p w:rsidR="00C07108" w:rsidRDefault="00C07108">
      <w:pPr>
        <w:rPr>
          <w:sz w:val="20"/>
          <w:szCs w:val="20"/>
        </w:rPr>
      </w:pP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Bitte überweisen Sie den ausstehenden Betrag binnen 2 Wochen auf folgendes Konto:</w:t>
      </w: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</w:p>
    <w:p w:rsidR="00C07108" w:rsidRPr="005B0841" w:rsidRDefault="00C07108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>Kontonummer:</w:t>
      </w:r>
      <w:r>
        <w:rPr>
          <w:sz w:val="20"/>
          <w:szCs w:val="20"/>
        </w:rPr>
        <w:tab/>
        <w:t>165.003.263.01</w:t>
      </w: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IBAN-Nummer:</w:t>
      </w:r>
      <w:r w:rsidRPr="005B0841">
        <w:rPr>
          <w:sz w:val="20"/>
          <w:szCs w:val="20"/>
        </w:rPr>
        <w:tab/>
        <w:t>CH7506858016500326301</w:t>
      </w: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 w:rsidRPr="005B0841">
        <w:rPr>
          <w:sz w:val="20"/>
          <w:szCs w:val="20"/>
        </w:rPr>
        <w:t>Vermerk:</w:t>
      </w:r>
      <w:r w:rsidRPr="005B0841">
        <w:rPr>
          <w:sz w:val="20"/>
          <w:szCs w:val="20"/>
        </w:rPr>
        <w:tab/>
        <w:t xml:space="preserve">Hoch-Sicherheit – </w:t>
      </w:r>
      <w:r>
        <w:rPr>
          <w:sz w:val="20"/>
          <w:szCs w:val="20"/>
        </w:rPr>
        <w:t>«Auftragsname; siehe Seite 1 »</w:t>
      </w: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</w:p>
    <w:p w:rsidR="00C07108" w:rsidRDefault="00C07108" w:rsidP="00C07108">
      <w:pPr>
        <w:tabs>
          <w:tab w:val="left" w:pos="2552"/>
        </w:tabs>
        <w:rPr>
          <w:sz w:val="20"/>
          <w:szCs w:val="20"/>
        </w:rPr>
      </w:pPr>
      <w:r>
        <w:rPr>
          <w:sz w:val="20"/>
          <w:szCs w:val="20"/>
        </w:rPr>
        <w:t xml:space="preserve">Besten Dank für die </w:t>
      </w:r>
      <w:r w:rsidR="00E9748F">
        <w:rPr>
          <w:sz w:val="20"/>
          <w:szCs w:val="20"/>
        </w:rPr>
        <w:t xml:space="preserve">gute </w:t>
      </w:r>
      <w:r>
        <w:rPr>
          <w:sz w:val="20"/>
          <w:szCs w:val="20"/>
        </w:rPr>
        <w:t>Zusammenarbeit.</w:t>
      </w:r>
    </w:p>
    <w:p w:rsidR="00C07108" w:rsidRDefault="00C07108">
      <w:pPr>
        <w:rPr>
          <w:sz w:val="20"/>
          <w:szCs w:val="20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5110"/>
        <w:gridCol w:w="4384"/>
      </w:tblGrid>
      <w:tr w:rsidR="00C07108" w:rsidRPr="005B0841" w:rsidTr="001E771F">
        <w:tc>
          <w:tcPr>
            <w:tcW w:w="5110" w:type="dxa"/>
          </w:tcPr>
          <w:p w:rsidR="00C07108" w:rsidRPr="005B0841" w:rsidRDefault="00C07108" w:rsidP="001E771F">
            <w:pPr>
              <w:rPr>
                <w:sz w:val="20"/>
                <w:szCs w:val="20"/>
              </w:rPr>
            </w:pPr>
          </w:p>
        </w:tc>
        <w:tc>
          <w:tcPr>
            <w:tcW w:w="4384" w:type="dxa"/>
          </w:tcPr>
          <w:p w:rsidR="00C07108" w:rsidRPr="005B0841" w:rsidRDefault="00C07108" w:rsidP="001E771F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Freundliche Grüsse</w:t>
            </w:r>
          </w:p>
          <w:p w:rsidR="00C07108" w:rsidRPr="005B0841" w:rsidRDefault="00C07108" w:rsidP="001E771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de-CH"/>
              </w:rPr>
              <w:drawing>
                <wp:inline distT="0" distB="0" distL="0" distR="0">
                  <wp:extent cx="1837948" cy="393193"/>
                  <wp:effectExtent l="19050" t="0" r="0" b="0"/>
                  <wp:docPr id="2" name="Grafik 1" descr="Unterschrift Ol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erschrift Oli.bmp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948" cy="39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108" w:rsidRPr="005B0841" w:rsidRDefault="00C07108" w:rsidP="001E771F">
            <w:pPr>
              <w:rPr>
                <w:sz w:val="20"/>
                <w:szCs w:val="20"/>
              </w:rPr>
            </w:pPr>
            <w:r w:rsidRPr="005B0841">
              <w:rPr>
                <w:sz w:val="20"/>
                <w:szCs w:val="20"/>
              </w:rPr>
              <w:t>Oliver Hochuli</w:t>
            </w:r>
          </w:p>
        </w:tc>
      </w:tr>
    </w:tbl>
    <w:p w:rsidR="00C07108" w:rsidRPr="005B0841" w:rsidRDefault="00C07108">
      <w:pPr>
        <w:rPr>
          <w:sz w:val="20"/>
          <w:szCs w:val="20"/>
        </w:rPr>
      </w:pPr>
    </w:p>
    <w:sectPr w:rsidR="00C07108" w:rsidRPr="005B0841" w:rsidSect="0026733E">
      <w:headerReference w:type="default" r:id="rId8"/>
      <w:footerReference w:type="default" r:id="rId9"/>
      <w:pgSz w:w="11906" w:h="16838"/>
      <w:pgMar w:top="396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E9C" w:rsidRDefault="00106E9C">
      <w:r>
        <w:separator/>
      </w:r>
    </w:p>
  </w:endnote>
  <w:endnote w:type="continuationSeparator" w:id="0">
    <w:p w:rsidR="00106E9C" w:rsidRDefault="0010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E9C" w:rsidRPr="00635AA2" w:rsidRDefault="00BE3EDA" w:rsidP="00BE3EDA">
    <w:pPr>
      <w:pStyle w:val="Fuzeile"/>
      <w:tabs>
        <w:tab w:val="clear" w:pos="9072"/>
        <w:tab w:val="right" w:pos="9781"/>
      </w:tabs>
      <w:rPr>
        <w:sz w:val="16"/>
        <w:szCs w:val="16"/>
      </w:rPr>
    </w:pPr>
    <w:r>
      <w:rPr>
        <w:sz w:val="16"/>
        <w:szCs w:val="16"/>
      </w:rPr>
      <w:t>Überstunden/</w:t>
    </w:r>
    <w:proofErr w:type="spellStart"/>
    <w:r>
      <w:rPr>
        <w:sz w:val="16"/>
        <w:szCs w:val="16"/>
      </w:rPr>
      <w:t>gb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</w:r>
    <w:r w:rsidR="00106E9C" w:rsidRPr="00635AA2">
      <w:rPr>
        <w:sz w:val="16"/>
        <w:szCs w:val="16"/>
      </w:rPr>
      <w:t xml:space="preserve">Seite </w:t>
    </w:r>
    <w:r w:rsidR="00BB4988" w:rsidRPr="00635AA2">
      <w:rPr>
        <w:b/>
        <w:sz w:val="16"/>
        <w:szCs w:val="16"/>
      </w:rPr>
      <w:fldChar w:fldCharType="begin"/>
    </w:r>
    <w:r w:rsidR="00106E9C" w:rsidRPr="00635AA2">
      <w:rPr>
        <w:b/>
        <w:sz w:val="16"/>
        <w:szCs w:val="16"/>
      </w:rPr>
      <w:instrText>PAGE</w:instrText>
    </w:r>
    <w:r w:rsidR="00BB4988" w:rsidRPr="00635AA2">
      <w:rPr>
        <w:b/>
        <w:sz w:val="16"/>
        <w:szCs w:val="16"/>
      </w:rPr>
      <w:fldChar w:fldCharType="separate"/>
    </w:r>
    <w:r w:rsidR="00E9748F">
      <w:rPr>
        <w:b/>
        <w:noProof/>
        <w:sz w:val="16"/>
        <w:szCs w:val="16"/>
      </w:rPr>
      <w:t>2</w:t>
    </w:r>
    <w:r w:rsidR="00BB4988" w:rsidRPr="00635AA2">
      <w:rPr>
        <w:b/>
        <w:sz w:val="16"/>
        <w:szCs w:val="16"/>
      </w:rPr>
      <w:fldChar w:fldCharType="end"/>
    </w:r>
    <w:r w:rsidR="00106E9C" w:rsidRPr="00635AA2">
      <w:rPr>
        <w:sz w:val="16"/>
        <w:szCs w:val="16"/>
      </w:rPr>
      <w:t xml:space="preserve"> von </w:t>
    </w:r>
    <w:r w:rsidR="00BB4988" w:rsidRPr="00635AA2">
      <w:rPr>
        <w:b/>
        <w:sz w:val="16"/>
        <w:szCs w:val="16"/>
      </w:rPr>
      <w:fldChar w:fldCharType="begin"/>
    </w:r>
    <w:r w:rsidR="00106E9C" w:rsidRPr="00635AA2">
      <w:rPr>
        <w:b/>
        <w:sz w:val="16"/>
        <w:szCs w:val="16"/>
      </w:rPr>
      <w:instrText>NUMPAGES</w:instrText>
    </w:r>
    <w:r w:rsidR="00BB4988" w:rsidRPr="00635AA2">
      <w:rPr>
        <w:b/>
        <w:sz w:val="16"/>
        <w:szCs w:val="16"/>
      </w:rPr>
      <w:fldChar w:fldCharType="separate"/>
    </w:r>
    <w:r w:rsidR="00E9748F">
      <w:rPr>
        <w:b/>
        <w:noProof/>
        <w:sz w:val="16"/>
        <w:szCs w:val="16"/>
      </w:rPr>
      <w:t>2</w:t>
    </w:r>
    <w:r w:rsidR="00BB4988" w:rsidRPr="00635AA2">
      <w:rPr>
        <w:b/>
        <w:sz w:val="16"/>
        <w:szCs w:val="16"/>
      </w:rPr>
      <w:fldChar w:fldCharType="end"/>
    </w:r>
  </w:p>
  <w:p w:rsidR="00106E9C" w:rsidRPr="00635AA2" w:rsidRDefault="00106E9C">
    <w:pPr>
      <w:pStyle w:val="Fuzeile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E9C" w:rsidRDefault="00106E9C">
      <w:r>
        <w:separator/>
      </w:r>
    </w:p>
  </w:footnote>
  <w:footnote w:type="continuationSeparator" w:id="0">
    <w:p w:rsidR="00106E9C" w:rsidRDefault="00106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E9C" w:rsidRDefault="00BB4988">
    <w:pPr>
      <w:pStyle w:val="Kopfzeile"/>
    </w:pPr>
    <w:r>
      <w:rPr>
        <w:noProof/>
        <w:lang w:eastAsia="de-CH"/>
      </w:rPr>
      <w:pict>
        <v:group id="_x0000_s2049" style="position:absolute;margin-left:338.7pt;margin-top:3.8pt;width:135.6pt;height:108.9pt;z-index:251658240" coordorigin="2494,3998" coordsize="7320,6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3148;top:4396;width:6075;height:5550">
            <v:imagedata r:id="rId1" o:title="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1" type="#_x0000_t144" style="position:absolute;left:2494;top:3998;width:7320;height:4394" adj=",5400" fillcolor="black">
            <v:fill color2="red" rotate="t"/>
            <v:shadow on="t" opacity="52429f"/>
            <v:textpath style="font-family:&quot;Arial Black&quot;;font-style:italic" fitshape="t" trim="t" string="Hoch-Sicherheit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2" type="#_x0000_t145" style="position:absolute;left:4261;top:9631;width:3340;height:999" fillcolor="#0d0d0d" stroked="f">
            <v:stroke r:id="rId2" o:title=""/>
            <v:imagedata embosscolor="shadow add(51)"/>
            <v:shadow on="t"/>
            <o:extrusion v:ext="view" rotationangle="-25,25" viewpoint="0,0" viewpointorigin="0,0" skewangle="0" skewamt="0" lightposition=",50000" type="perspective"/>
            <v:textpath style="font-family:&quot;Arial Black&quot;;font-size:32pt;font-style:italic" fitshape="t" trim="t" string="GmbH"/>
          </v:shape>
        </v:group>
      </w:pict>
    </w:r>
  </w:p>
  <w:p w:rsidR="00106E9C" w:rsidRDefault="00106E9C">
    <w:pPr>
      <w:pStyle w:val="Kopfzeile"/>
    </w:pPr>
  </w:p>
  <w:p w:rsidR="00106E9C" w:rsidRDefault="00106E9C">
    <w:pPr>
      <w:pStyle w:val="Kopfzeile"/>
    </w:pPr>
    <w:r>
      <w:t>Oliver Hochuli</w:t>
    </w:r>
  </w:p>
  <w:p w:rsidR="00106E9C" w:rsidRDefault="00106E9C">
    <w:pPr>
      <w:pStyle w:val="Kopfzeile"/>
    </w:pPr>
    <w:r>
      <w:t>Geschäftsinhaber</w:t>
    </w:r>
  </w:p>
  <w:p w:rsidR="00106E9C" w:rsidRDefault="00106E9C">
    <w:pPr>
      <w:pStyle w:val="Kopfzeile"/>
    </w:pPr>
    <w:r>
      <w:t>Wiesenweg 15</w:t>
    </w:r>
  </w:p>
  <w:p w:rsidR="00106E9C" w:rsidRDefault="00106E9C">
    <w:pPr>
      <w:pStyle w:val="Kopfzeile"/>
    </w:pPr>
    <w:r>
      <w:t>8200 Schaffhausen</w:t>
    </w:r>
  </w:p>
  <w:p w:rsidR="00106E9C" w:rsidRDefault="00106E9C">
    <w:pPr>
      <w:pStyle w:val="Kopfzeile"/>
    </w:pPr>
    <w:r>
      <w:t>Tel.: +41 79 581 10 71</w:t>
    </w:r>
  </w:p>
  <w:p w:rsidR="00106E9C" w:rsidRDefault="00106E9C">
    <w:pPr>
      <w:pStyle w:val="Kopfzeile"/>
    </w:pPr>
    <w:r>
      <w:t>E-Mail: hochulio@yahoo.de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0AC0"/>
    <w:rsid w:val="000E0AC0"/>
    <w:rsid w:val="00106E9C"/>
    <w:rsid w:val="001E1A72"/>
    <w:rsid w:val="002235B0"/>
    <w:rsid w:val="0026733E"/>
    <w:rsid w:val="002A6D15"/>
    <w:rsid w:val="00561FCA"/>
    <w:rsid w:val="005B0841"/>
    <w:rsid w:val="005C0933"/>
    <w:rsid w:val="005E4F23"/>
    <w:rsid w:val="00635AA2"/>
    <w:rsid w:val="006774DA"/>
    <w:rsid w:val="00680CD4"/>
    <w:rsid w:val="0069048D"/>
    <w:rsid w:val="00766EBE"/>
    <w:rsid w:val="00786BE1"/>
    <w:rsid w:val="007E57F1"/>
    <w:rsid w:val="007E5EEF"/>
    <w:rsid w:val="00806052"/>
    <w:rsid w:val="00887A57"/>
    <w:rsid w:val="00915A6C"/>
    <w:rsid w:val="00AC4053"/>
    <w:rsid w:val="00B47D03"/>
    <w:rsid w:val="00BB4988"/>
    <w:rsid w:val="00BE3EDA"/>
    <w:rsid w:val="00C02CFB"/>
    <w:rsid w:val="00C07108"/>
    <w:rsid w:val="00C2600E"/>
    <w:rsid w:val="00CB339A"/>
    <w:rsid w:val="00D452CF"/>
    <w:rsid w:val="00D7429A"/>
    <w:rsid w:val="00D77F56"/>
    <w:rsid w:val="00D87502"/>
    <w:rsid w:val="00DE2EE4"/>
    <w:rsid w:val="00E63D88"/>
    <w:rsid w:val="00E9748F"/>
    <w:rsid w:val="00EA0E73"/>
    <w:rsid w:val="00F5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6052"/>
    <w:rPr>
      <w:rFonts w:ascii="Arial" w:hAnsi="Arial"/>
      <w:sz w:val="2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06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806052"/>
    <w:pPr>
      <w:tabs>
        <w:tab w:val="center" w:pos="4536"/>
        <w:tab w:val="right" w:pos="9072"/>
      </w:tabs>
    </w:pPr>
  </w:style>
  <w:style w:type="table" w:styleId="Tabellengitternetz">
    <w:name w:val="Table Grid"/>
    <w:basedOn w:val="NormaleTabelle"/>
    <w:uiPriority w:val="59"/>
    <w:rsid w:val="00D4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zeileZchn">
    <w:name w:val="Fußzeile Zchn"/>
    <w:basedOn w:val="Absatz-Standardschriftart"/>
    <w:link w:val="Fuzeile"/>
    <w:uiPriority w:val="99"/>
    <w:rsid w:val="00635AA2"/>
    <w:rPr>
      <w:rFonts w:ascii="Arial" w:hAnsi="Arial"/>
      <w:sz w:val="22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1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108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BE3EDA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Briefvorlag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B7148-A4DA-4687-A6F7-EADF806F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</Template>
  <TotalTime>0</TotalTime>
  <Pages>2</Pages>
  <Words>106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7</cp:revision>
  <cp:lastPrinted>2013-05-24T08:37:00Z</cp:lastPrinted>
  <dcterms:created xsi:type="dcterms:W3CDTF">2013-05-22T07:44:00Z</dcterms:created>
  <dcterms:modified xsi:type="dcterms:W3CDTF">2013-05-24T08:37:00Z</dcterms:modified>
</cp:coreProperties>
</file>