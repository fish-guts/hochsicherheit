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23" w:rsidRPr="00212B73" w:rsidRDefault="005E4F23">
      <w:pPr>
        <w:rPr>
          <w:sz w:val="20"/>
          <w:szCs w:val="20"/>
        </w:rPr>
      </w:pPr>
    </w:p>
    <w:p w:rsidR="005D462C" w:rsidRPr="00212B73" w:rsidRDefault="005D462C">
      <w:pPr>
        <w:rPr>
          <w:b/>
          <w:sz w:val="50"/>
          <w:szCs w:val="50"/>
        </w:rPr>
      </w:pPr>
      <w:r w:rsidRPr="00212B73">
        <w:rPr>
          <w:b/>
          <w:sz w:val="50"/>
          <w:szCs w:val="50"/>
        </w:rPr>
        <w:t>Stundenrapport</w:t>
      </w:r>
    </w:p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080"/>
      </w:tblGrid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093A40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Mitarbeiter</w:t>
            </w:r>
            <w:r w:rsidR="00766EBE" w:rsidRPr="00212B73">
              <w:rPr>
                <w:rFonts w:cs="Arial"/>
                <w:i/>
                <w:sz w:val="20"/>
                <w:szCs w:val="20"/>
              </w:rPr>
              <w:t>: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Loïc Boufatah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Adresse: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proofErr w:type="spellStart"/>
            <w:r w:rsidRPr="00212B73">
              <w:rPr>
                <w:rFonts w:cs="Arial"/>
                <w:sz w:val="20"/>
                <w:szCs w:val="20"/>
              </w:rPr>
              <w:t>Schlössliweg</w:t>
            </w:r>
            <w:proofErr w:type="spellEnd"/>
            <w:r w:rsidRPr="00212B73">
              <w:rPr>
                <w:rFonts w:cs="Arial"/>
                <w:sz w:val="20"/>
                <w:szCs w:val="20"/>
              </w:rPr>
              <w:t xml:space="preserve"> 39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PLZ / Ort: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8200 Schaffhausen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Auftrag: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Kantonales Musikfest Schaffhausen 2013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2A6D15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 xml:space="preserve">Ort, </w:t>
            </w:r>
            <w:r w:rsidR="00766EBE" w:rsidRPr="00212B73">
              <w:rPr>
                <w:rFonts w:cs="Arial"/>
                <w:i/>
                <w:sz w:val="20"/>
                <w:szCs w:val="20"/>
              </w:rPr>
              <w:t>Datum: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31.05.-02.06.2013</w:t>
            </w:r>
          </w:p>
        </w:tc>
      </w:tr>
    </w:tbl>
    <w:p w:rsidR="00C82B56" w:rsidRPr="00212B73" w:rsidRDefault="00C82B56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p w:rsidR="00C82B56" w:rsidRPr="00212B73" w:rsidRDefault="00C82B56">
      <w:pPr>
        <w:rPr>
          <w:b/>
          <w:sz w:val="20"/>
          <w:szCs w:val="20"/>
        </w:rPr>
      </w:pPr>
      <w:r w:rsidRPr="00212B73">
        <w:rPr>
          <w:b/>
          <w:sz w:val="20"/>
          <w:szCs w:val="20"/>
        </w:rPr>
        <w:t xml:space="preserve">Der Stundenlohn beträgt </w:t>
      </w:r>
      <w:r w:rsidRPr="00212B73">
        <w:rPr>
          <w:b/>
          <w:i/>
          <w:sz w:val="20"/>
          <w:szCs w:val="20"/>
        </w:rPr>
        <w:t>CHF 30.00</w:t>
      </w:r>
      <w:r w:rsidRPr="00212B73">
        <w:rPr>
          <w:b/>
          <w:sz w:val="20"/>
          <w:szCs w:val="20"/>
        </w:rPr>
        <w:t>.</w:t>
      </w:r>
    </w:p>
    <w:p w:rsidR="00C82B56" w:rsidRPr="00212B73" w:rsidRDefault="00C82B56">
      <w:pPr>
        <w:rPr>
          <w:sz w:val="20"/>
          <w:szCs w:val="20"/>
        </w:rPr>
      </w:pPr>
    </w:p>
    <w:p w:rsidR="005E4F23" w:rsidRPr="00212B73" w:rsidRDefault="005E4F23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3260"/>
        <w:gridCol w:w="1701"/>
        <w:gridCol w:w="1843"/>
        <w:gridCol w:w="1559"/>
      </w:tblGrid>
      <w:tr w:rsidR="00C82B56" w:rsidRPr="00212B73" w:rsidTr="00C82B56">
        <w:trPr>
          <w:trHeight w:val="567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260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Dienstart: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Anzahl geleisteter Std.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von - bis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Total in CHF</w:t>
            </w: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5D462C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</w:tr>
      <w:tr w:rsidR="005D462C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327E6C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327E6C">
        <w:trPr>
          <w:trHeight w:val="567"/>
        </w:trPr>
        <w:tc>
          <w:tcPr>
            <w:tcW w:w="4786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TOTAL in CHF ohne MwSt.: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doub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</w:tbl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  <w:r w:rsidRPr="00212B73">
        <w:rPr>
          <w:sz w:val="20"/>
          <w:szCs w:val="20"/>
        </w:rPr>
        <w:br w:type="page"/>
      </w:r>
    </w:p>
    <w:p w:rsidR="00C07108" w:rsidRPr="00212B73" w:rsidRDefault="00093A40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lastRenderedPageBreak/>
        <w:t>Der Lohn wird auf folgendes Konto überwiesen</w:t>
      </w:r>
      <w:r w:rsidR="00C07108" w:rsidRPr="00212B73">
        <w:rPr>
          <w:sz w:val="20"/>
          <w:szCs w:val="20"/>
        </w:rPr>
        <w:t>:</w:t>
      </w: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t>IBAN-Nummer:</w:t>
      </w:r>
      <w:r w:rsidRPr="00212B73">
        <w:rPr>
          <w:sz w:val="20"/>
          <w:szCs w:val="20"/>
        </w:rPr>
        <w:tab/>
      </w:r>
      <w:r w:rsidR="008845D2">
        <w:rPr>
          <w:sz w:val="20"/>
          <w:szCs w:val="20"/>
        </w:rPr>
        <w:t>CH77 8134 4000 0081 2273 1</w:t>
      </w:r>
    </w:p>
    <w:p w:rsidR="008845D2" w:rsidRPr="00212B73" w:rsidRDefault="008845D2" w:rsidP="00C07108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>Bank:</w:t>
      </w:r>
      <w:r>
        <w:rPr>
          <w:sz w:val="20"/>
          <w:szCs w:val="20"/>
        </w:rPr>
        <w:tab/>
        <w:t>Raiffeisen Bank Schaffhausen</w:t>
      </w: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t>Vermerk:</w:t>
      </w:r>
      <w:r w:rsidRPr="00212B73">
        <w:rPr>
          <w:sz w:val="20"/>
          <w:szCs w:val="20"/>
        </w:rPr>
        <w:tab/>
        <w:t>Hoch-Sicherheit – «Auftragsname; siehe Seite 1 »</w:t>
      </w:r>
    </w:p>
    <w:p w:rsidR="00093A40" w:rsidRPr="00212B73" w:rsidRDefault="00093A40" w:rsidP="00C07108">
      <w:pPr>
        <w:tabs>
          <w:tab w:val="left" w:pos="2552"/>
        </w:tabs>
        <w:rPr>
          <w:sz w:val="20"/>
          <w:szCs w:val="20"/>
        </w:rPr>
      </w:pP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C82B56" w:rsidP="00250B56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br w:type="page"/>
            </w:r>
            <w:r w:rsidR="00250B56" w:rsidRPr="00212B73">
              <w:rPr>
                <w:rFonts w:cs="Arial"/>
                <w:sz w:val="20"/>
                <w:szCs w:val="20"/>
              </w:rPr>
              <w:t>Ort, Datum:</w:t>
            </w: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50B56" w:rsidRDefault="00250B56" w:rsidP="00C07108">
      <w:pPr>
        <w:tabs>
          <w:tab w:val="left" w:pos="2552"/>
        </w:tabs>
        <w:rPr>
          <w:sz w:val="20"/>
          <w:szCs w:val="20"/>
        </w:rPr>
      </w:pPr>
    </w:p>
    <w:p w:rsidR="00212B73" w:rsidRDefault="00212B73" w:rsidP="00C07108">
      <w:pPr>
        <w:tabs>
          <w:tab w:val="left" w:pos="2552"/>
        </w:tabs>
        <w:rPr>
          <w:sz w:val="20"/>
          <w:szCs w:val="20"/>
        </w:rPr>
      </w:pPr>
    </w:p>
    <w:p w:rsidR="00212B73" w:rsidRPr="00212B73" w:rsidRDefault="00212B73" w:rsidP="00C07108">
      <w:pPr>
        <w:tabs>
          <w:tab w:val="left" w:pos="2552"/>
        </w:tabs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Name, Vorname Einsatzleiter Hoch-Sicherheit GmbH:</w:t>
            </w: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Unterschrift:</w:t>
            </w: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07108" w:rsidRDefault="00C07108">
      <w:pPr>
        <w:rPr>
          <w:sz w:val="20"/>
          <w:szCs w:val="20"/>
        </w:rPr>
      </w:pPr>
    </w:p>
    <w:p w:rsidR="00212B73" w:rsidRPr="00212B73" w:rsidRDefault="00212B73">
      <w:pPr>
        <w:rPr>
          <w:sz w:val="20"/>
          <w:szCs w:val="20"/>
        </w:rPr>
      </w:pPr>
    </w:p>
    <w:p w:rsidR="00250B56" w:rsidRPr="00212B73" w:rsidRDefault="00250B56">
      <w:pPr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Unterschrift Loïc Boufatah</w:t>
            </w:r>
            <w:r w:rsidR="00212B73" w:rsidRPr="00212B73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50B56" w:rsidRPr="00212B73" w:rsidRDefault="00250B56">
      <w:pPr>
        <w:rPr>
          <w:sz w:val="20"/>
          <w:szCs w:val="20"/>
        </w:rPr>
      </w:pPr>
    </w:p>
    <w:p w:rsidR="00C82B56" w:rsidRPr="00212B73" w:rsidRDefault="00C82B56">
      <w:pPr>
        <w:rPr>
          <w:sz w:val="20"/>
          <w:szCs w:val="20"/>
        </w:rPr>
      </w:pPr>
    </w:p>
    <w:p w:rsidR="00C82B56" w:rsidRPr="00212B73" w:rsidRDefault="00C82B56">
      <w:pPr>
        <w:rPr>
          <w:sz w:val="20"/>
          <w:szCs w:val="20"/>
        </w:rPr>
      </w:pPr>
      <w:r w:rsidRPr="00212B73">
        <w:rPr>
          <w:sz w:val="20"/>
          <w:szCs w:val="20"/>
        </w:rPr>
        <w:t xml:space="preserve">Hiermit bestätigt der Einsatzleiter sowie der Mitarbeiter </w:t>
      </w:r>
      <w:r w:rsidR="005D462C" w:rsidRPr="00212B73">
        <w:rPr>
          <w:sz w:val="20"/>
          <w:szCs w:val="20"/>
        </w:rPr>
        <w:t>den Stundenrapport wahrheitsgemäss ausgefüllt zu haben. Bei falschen Angaben wird der Einsatzleiter haftbar gemacht.</w:t>
      </w:r>
    </w:p>
    <w:p w:rsidR="005D462C" w:rsidRPr="00212B73" w:rsidRDefault="005D462C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D462C" w:rsidRPr="00212B73" w:rsidTr="00785A87">
        <w:tc>
          <w:tcPr>
            <w:tcW w:w="5110" w:type="dxa"/>
          </w:tcPr>
          <w:p w:rsidR="005D462C" w:rsidRPr="00212B73" w:rsidRDefault="005D462C" w:rsidP="00785A87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t>Freundliche Grüsse</w:t>
            </w:r>
          </w:p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>
                  <wp:extent cx="1837948" cy="393193"/>
                  <wp:effectExtent l="19050" t="0" r="0" b="0"/>
                  <wp:docPr id="1" name="Grafik 1" descr="Unterschrift Ol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erschrift Oli.bmp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948" cy="39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t>Oliver Hochuli</w:t>
            </w:r>
          </w:p>
        </w:tc>
      </w:tr>
    </w:tbl>
    <w:p w:rsidR="005D462C" w:rsidRPr="00212B73" w:rsidRDefault="005D462C">
      <w:pPr>
        <w:rPr>
          <w:sz w:val="20"/>
          <w:szCs w:val="20"/>
        </w:rPr>
      </w:pPr>
    </w:p>
    <w:sectPr w:rsidR="005D462C" w:rsidRPr="00212B73" w:rsidSect="0026733E">
      <w:headerReference w:type="default" r:id="rId8"/>
      <w:footerReference w:type="default" r:id="rId9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56" w:rsidRDefault="00C82B56">
      <w:r>
        <w:separator/>
      </w:r>
    </w:p>
  </w:endnote>
  <w:endnote w:type="continuationSeparator" w:id="0">
    <w:p w:rsidR="00C82B56" w:rsidRDefault="00C8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56" w:rsidRPr="00635AA2" w:rsidRDefault="005D462C" w:rsidP="00BE3EDA">
    <w:pPr>
      <w:pStyle w:val="Fuzeile"/>
      <w:tabs>
        <w:tab w:val="clear" w:pos="9072"/>
        <w:tab w:val="right" w:pos="9781"/>
      </w:tabs>
      <w:rPr>
        <w:sz w:val="16"/>
        <w:szCs w:val="16"/>
      </w:rPr>
    </w:pPr>
    <w:r>
      <w:rPr>
        <w:sz w:val="16"/>
        <w:szCs w:val="16"/>
      </w:rPr>
      <w:t>Stu</w:t>
    </w:r>
    <w:r w:rsidR="00C82B56">
      <w:rPr>
        <w:sz w:val="16"/>
        <w:szCs w:val="16"/>
      </w:rPr>
      <w:t>n</w:t>
    </w:r>
    <w:r>
      <w:rPr>
        <w:sz w:val="16"/>
        <w:szCs w:val="16"/>
      </w:rPr>
      <w:t>denrapport</w:t>
    </w:r>
    <w:r w:rsidR="00C82B56">
      <w:rPr>
        <w:sz w:val="16"/>
        <w:szCs w:val="16"/>
      </w:rPr>
      <w:t>/</w:t>
    </w:r>
    <w:proofErr w:type="spellStart"/>
    <w:r w:rsidR="00C82B56">
      <w:rPr>
        <w:sz w:val="16"/>
        <w:szCs w:val="16"/>
      </w:rPr>
      <w:t>gb</w:t>
    </w:r>
    <w:proofErr w:type="spellEnd"/>
    <w:r w:rsidR="00C82B56">
      <w:rPr>
        <w:sz w:val="16"/>
        <w:szCs w:val="16"/>
      </w:rPr>
      <w:tab/>
    </w:r>
    <w:r w:rsidR="00C82B56">
      <w:rPr>
        <w:sz w:val="16"/>
        <w:szCs w:val="16"/>
      </w:rPr>
      <w:tab/>
    </w:r>
    <w:r w:rsidR="00C82B56" w:rsidRPr="00635AA2">
      <w:rPr>
        <w:sz w:val="16"/>
        <w:szCs w:val="16"/>
      </w:rPr>
      <w:t xml:space="preserve">Seite </w:t>
    </w:r>
    <w:r w:rsidR="00044220" w:rsidRPr="00635AA2">
      <w:rPr>
        <w:b/>
        <w:sz w:val="16"/>
        <w:szCs w:val="16"/>
      </w:rPr>
      <w:fldChar w:fldCharType="begin"/>
    </w:r>
    <w:r w:rsidR="00C82B56" w:rsidRPr="00635AA2">
      <w:rPr>
        <w:b/>
        <w:sz w:val="16"/>
        <w:szCs w:val="16"/>
      </w:rPr>
      <w:instrText>PAGE</w:instrText>
    </w:r>
    <w:r w:rsidR="00044220" w:rsidRPr="00635AA2">
      <w:rPr>
        <w:b/>
        <w:sz w:val="16"/>
        <w:szCs w:val="16"/>
      </w:rPr>
      <w:fldChar w:fldCharType="separate"/>
    </w:r>
    <w:r w:rsidR="00FF5B96">
      <w:rPr>
        <w:b/>
        <w:noProof/>
        <w:sz w:val="16"/>
        <w:szCs w:val="16"/>
      </w:rPr>
      <w:t>2</w:t>
    </w:r>
    <w:r w:rsidR="00044220" w:rsidRPr="00635AA2">
      <w:rPr>
        <w:b/>
        <w:sz w:val="16"/>
        <w:szCs w:val="16"/>
      </w:rPr>
      <w:fldChar w:fldCharType="end"/>
    </w:r>
    <w:r w:rsidR="00C82B56" w:rsidRPr="00635AA2">
      <w:rPr>
        <w:sz w:val="16"/>
        <w:szCs w:val="16"/>
      </w:rPr>
      <w:t xml:space="preserve"> von </w:t>
    </w:r>
    <w:r w:rsidR="00044220" w:rsidRPr="00635AA2">
      <w:rPr>
        <w:b/>
        <w:sz w:val="16"/>
        <w:szCs w:val="16"/>
      </w:rPr>
      <w:fldChar w:fldCharType="begin"/>
    </w:r>
    <w:r w:rsidR="00C82B56" w:rsidRPr="00635AA2">
      <w:rPr>
        <w:b/>
        <w:sz w:val="16"/>
        <w:szCs w:val="16"/>
      </w:rPr>
      <w:instrText>NUMPAGES</w:instrText>
    </w:r>
    <w:r w:rsidR="00044220" w:rsidRPr="00635AA2">
      <w:rPr>
        <w:b/>
        <w:sz w:val="16"/>
        <w:szCs w:val="16"/>
      </w:rPr>
      <w:fldChar w:fldCharType="separate"/>
    </w:r>
    <w:r w:rsidR="00FF5B96">
      <w:rPr>
        <w:b/>
        <w:noProof/>
        <w:sz w:val="16"/>
        <w:szCs w:val="16"/>
      </w:rPr>
      <w:t>2</w:t>
    </w:r>
    <w:r w:rsidR="00044220" w:rsidRPr="00635AA2">
      <w:rPr>
        <w:b/>
        <w:sz w:val="16"/>
        <w:szCs w:val="16"/>
      </w:rPr>
      <w:fldChar w:fldCharType="end"/>
    </w:r>
  </w:p>
  <w:p w:rsidR="00C82B56" w:rsidRPr="00635AA2" w:rsidRDefault="00C82B56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56" w:rsidRDefault="00C82B56">
      <w:r>
        <w:separator/>
      </w:r>
    </w:p>
  </w:footnote>
  <w:footnote w:type="continuationSeparator" w:id="0">
    <w:p w:rsidR="00C82B56" w:rsidRDefault="00C82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56" w:rsidRDefault="00044220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C82B56" w:rsidRDefault="00C82B56">
    <w:pPr>
      <w:pStyle w:val="Kopfzeile"/>
    </w:pPr>
  </w:p>
  <w:p w:rsidR="00C82B56" w:rsidRDefault="00C82B56">
    <w:pPr>
      <w:pStyle w:val="Kopfzeile"/>
    </w:pPr>
    <w:r>
      <w:t>Oliver Hochuli</w:t>
    </w:r>
  </w:p>
  <w:p w:rsidR="00C82B56" w:rsidRDefault="00C82B56">
    <w:pPr>
      <w:pStyle w:val="Kopfzeile"/>
    </w:pPr>
    <w:r>
      <w:t>Geschäftsinhaber</w:t>
    </w:r>
  </w:p>
  <w:p w:rsidR="00C82B56" w:rsidRDefault="00C82B56">
    <w:pPr>
      <w:pStyle w:val="Kopfzeile"/>
    </w:pPr>
    <w:r>
      <w:t>Wiesenweg 15</w:t>
    </w:r>
  </w:p>
  <w:p w:rsidR="00C82B56" w:rsidRDefault="00C82B56">
    <w:pPr>
      <w:pStyle w:val="Kopfzeile"/>
    </w:pPr>
    <w:r>
      <w:t>8200 Schaffhausen</w:t>
    </w:r>
  </w:p>
  <w:p w:rsidR="00C82B56" w:rsidRDefault="00C82B56">
    <w:pPr>
      <w:pStyle w:val="Kopfzeile"/>
    </w:pPr>
    <w:r>
      <w:t>Tel.: +41 79 581 10 71</w:t>
    </w:r>
  </w:p>
  <w:p w:rsidR="00C82B56" w:rsidRDefault="00C82B56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44220"/>
    <w:rsid w:val="00093A40"/>
    <w:rsid w:val="000A2255"/>
    <w:rsid w:val="000E0AC0"/>
    <w:rsid w:val="00106E9C"/>
    <w:rsid w:val="001E1A72"/>
    <w:rsid w:val="00212B73"/>
    <w:rsid w:val="002235B0"/>
    <w:rsid w:val="00250B56"/>
    <w:rsid w:val="0026733E"/>
    <w:rsid w:val="002A6D15"/>
    <w:rsid w:val="00327E6C"/>
    <w:rsid w:val="00501F01"/>
    <w:rsid w:val="00505843"/>
    <w:rsid w:val="00561FCA"/>
    <w:rsid w:val="005B0841"/>
    <w:rsid w:val="005C0933"/>
    <w:rsid w:val="005D462C"/>
    <w:rsid w:val="005E1168"/>
    <w:rsid w:val="005E4F23"/>
    <w:rsid w:val="00604646"/>
    <w:rsid w:val="00635AA2"/>
    <w:rsid w:val="006774DA"/>
    <w:rsid w:val="00680CD4"/>
    <w:rsid w:val="0069048D"/>
    <w:rsid w:val="00766EBE"/>
    <w:rsid w:val="00786BE1"/>
    <w:rsid w:val="007E57F1"/>
    <w:rsid w:val="007E5EEF"/>
    <w:rsid w:val="00806052"/>
    <w:rsid w:val="008845D2"/>
    <w:rsid w:val="00887A57"/>
    <w:rsid w:val="008F7784"/>
    <w:rsid w:val="00915A6C"/>
    <w:rsid w:val="00981615"/>
    <w:rsid w:val="00A4143B"/>
    <w:rsid w:val="00AC4053"/>
    <w:rsid w:val="00B47D03"/>
    <w:rsid w:val="00BB4988"/>
    <w:rsid w:val="00BE3EDA"/>
    <w:rsid w:val="00C02CFB"/>
    <w:rsid w:val="00C07108"/>
    <w:rsid w:val="00C2600E"/>
    <w:rsid w:val="00C82B56"/>
    <w:rsid w:val="00CB339A"/>
    <w:rsid w:val="00D452CF"/>
    <w:rsid w:val="00D7429A"/>
    <w:rsid w:val="00D77F56"/>
    <w:rsid w:val="00D87502"/>
    <w:rsid w:val="00DE2EE4"/>
    <w:rsid w:val="00E63D88"/>
    <w:rsid w:val="00E9748F"/>
    <w:rsid w:val="00EA0E73"/>
    <w:rsid w:val="00F56FA1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108"/>
    <w:rPr>
      <w:rFonts w:ascii="Tahoma" w:hAnsi="Tahoma" w:cs="Tahoma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E3EDA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22BCD-59E1-44F3-AF33-DE281C2E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2</Pages>
  <Words>103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g.boufatah</dc:creator>
  <cp:lastModifiedBy>g.boufatah</cp:lastModifiedBy>
  <cp:revision>10</cp:revision>
  <cp:lastPrinted>2013-05-31T07:53:00Z</cp:lastPrinted>
  <dcterms:created xsi:type="dcterms:W3CDTF">2013-05-24T08:51:00Z</dcterms:created>
  <dcterms:modified xsi:type="dcterms:W3CDTF">2013-05-31T07:53:00Z</dcterms:modified>
</cp:coreProperties>
</file>