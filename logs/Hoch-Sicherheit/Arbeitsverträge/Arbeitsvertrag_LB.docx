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b/>
          <w:sz w:val="32"/>
          <w:szCs w:val="32"/>
          <w:lang w:eastAsia="de-CH"/>
        </w:rPr>
      </w:pPr>
      <w:r w:rsidRPr="006E34F4">
        <w:rPr>
          <w:rFonts w:cs="Arial"/>
          <w:b/>
          <w:sz w:val="32"/>
          <w:szCs w:val="32"/>
          <w:lang w:eastAsia="de-CH"/>
        </w:rPr>
        <w:t>Arbeitsvertrag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zwischen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Arbeitgeber (Name und Adresse):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Hoch-Sicherheit GmbH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Wiesenweg 15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8200 Schaffhausen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und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Arbeitnehmer/In (Name und Adresse):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Loïc Roger Boufatah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proofErr w:type="spellStart"/>
      <w:r w:rsidRPr="006E34F4">
        <w:rPr>
          <w:rFonts w:cs="Arial"/>
          <w:szCs w:val="22"/>
          <w:lang w:eastAsia="de-CH"/>
        </w:rPr>
        <w:t>Schlössliweg</w:t>
      </w:r>
      <w:proofErr w:type="spellEnd"/>
      <w:r w:rsidRPr="006E34F4">
        <w:rPr>
          <w:rFonts w:cs="Arial"/>
          <w:szCs w:val="22"/>
          <w:lang w:eastAsia="de-CH"/>
        </w:rPr>
        <w:t xml:space="preserve"> 39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8200 Schaffhausen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1. Beginn Arbeitsverhältnis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Das Arbeitsverhältnis beginnt am 01.06.2013 und ist auf unbestimmte Zeit abgeschlossen.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Die Probezeit beträgt 7 Tage.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2. Aufgabenbereich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6E34F4" w:rsidRPr="006E34F4" w:rsidRDefault="006E34F4" w:rsidP="006E34F4">
      <w:pPr>
        <w:pStyle w:val="Listenabsatz"/>
        <w:numPr>
          <w:ilvl w:val="0"/>
          <w:numId w:val="1"/>
        </w:numPr>
        <w:autoSpaceDE w:val="0"/>
        <w:autoSpaceDN w:val="0"/>
        <w:adjustRightInd w:val="0"/>
        <w:ind w:left="567" w:hanging="329"/>
        <w:rPr>
          <w:rFonts w:cs="Arial"/>
          <w:szCs w:val="22"/>
        </w:rPr>
      </w:pPr>
      <w:proofErr w:type="spellStart"/>
      <w:r w:rsidRPr="006E34F4">
        <w:rPr>
          <w:rFonts w:cs="Arial"/>
          <w:szCs w:val="22"/>
        </w:rPr>
        <w:t>Bewachungen</w:t>
      </w:r>
      <w:proofErr w:type="spellEnd"/>
      <w:r w:rsidRPr="006E34F4">
        <w:rPr>
          <w:rFonts w:cs="Arial"/>
          <w:szCs w:val="22"/>
        </w:rPr>
        <w:t xml:space="preserve"> / Überwachungen</w:t>
      </w:r>
    </w:p>
    <w:p w:rsidR="006E34F4" w:rsidRPr="006E34F4" w:rsidRDefault="006E34F4" w:rsidP="006E34F4">
      <w:pPr>
        <w:pStyle w:val="Default"/>
        <w:numPr>
          <w:ilvl w:val="0"/>
          <w:numId w:val="1"/>
        </w:numPr>
        <w:ind w:left="567" w:hanging="329"/>
        <w:rPr>
          <w:rFonts w:ascii="Arial" w:hAnsi="Arial" w:cs="Arial"/>
          <w:sz w:val="22"/>
          <w:szCs w:val="22"/>
        </w:rPr>
      </w:pPr>
      <w:r w:rsidRPr="006E34F4">
        <w:rPr>
          <w:rFonts w:ascii="Arial" w:hAnsi="Arial" w:cs="Arial"/>
          <w:sz w:val="22"/>
          <w:szCs w:val="22"/>
        </w:rPr>
        <w:t xml:space="preserve">Präventionspatrouillen </w:t>
      </w:r>
    </w:p>
    <w:p w:rsidR="006E34F4" w:rsidRPr="006E34F4" w:rsidRDefault="006E34F4" w:rsidP="006E34F4">
      <w:pPr>
        <w:pStyle w:val="Default"/>
        <w:numPr>
          <w:ilvl w:val="0"/>
          <w:numId w:val="1"/>
        </w:numPr>
        <w:ind w:left="567" w:hanging="329"/>
        <w:rPr>
          <w:rFonts w:ascii="Arial" w:hAnsi="Arial" w:cs="Arial"/>
          <w:sz w:val="22"/>
          <w:szCs w:val="22"/>
        </w:rPr>
      </w:pPr>
      <w:r w:rsidRPr="006E34F4">
        <w:rPr>
          <w:rFonts w:ascii="Arial" w:hAnsi="Arial" w:cs="Arial"/>
          <w:sz w:val="22"/>
          <w:szCs w:val="22"/>
        </w:rPr>
        <w:t xml:space="preserve">Ordnungsdienste </w:t>
      </w:r>
    </w:p>
    <w:p w:rsidR="006E34F4" w:rsidRPr="006E34F4" w:rsidRDefault="006E34F4" w:rsidP="006E34F4">
      <w:pPr>
        <w:pStyle w:val="Default"/>
        <w:numPr>
          <w:ilvl w:val="0"/>
          <w:numId w:val="1"/>
        </w:numPr>
        <w:ind w:left="567" w:hanging="329"/>
        <w:rPr>
          <w:rFonts w:ascii="Arial" w:hAnsi="Arial" w:cs="Arial"/>
          <w:sz w:val="22"/>
          <w:szCs w:val="22"/>
        </w:rPr>
      </w:pPr>
      <w:r w:rsidRPr="006E34F4">
        <w:rPr>
          <w:rFonts w:ascii="Arial" w:hAnsi="Arial" w:cs="Arial"/>
          <w:sz w:val="22"/>
          <w:szCs w:val="22"/>
        </w:rPr>
        <w:t xml:space="preserve">Verkehrs- / Parkdienste </w:t>
      </w:r>
    </w:p>
    <w:p w:rsidR="006E34F4" w:rsidRPr="006E34F4" w:rsidRDefault="006E34F4" w:rsidP="006E34F4">
      <w:pPr>
        <w:pStyle w:val="Default"/>
        <w:numPr>
          <w:ilvl w:val="0"/>
          <w:numId w:val="1"/>
        </w:numPr>
        <w:ind w:left="567" w:hanging="329"/>
        <w:rPr>
          <w:rFonts w:ascii="Arial" w:hAnsi="Arial" w:cs="Arial"/>
          <w:sz w:val="22"/>
          <w:szCs w:val="22"/>
        </w:rPr>
      </w:pPr>
      <w:r w:rsidRPr="006E34F4">
        <w:rPr>
          <w:rFonts w:ascii="Arial" w:hAnsi="Arial" w:cs="Arial"/>
          <w:sz w:val="22"/>
          <w:szCs w:val="22"/>
        </w:rPr>
        <w:t xml:space="preserve">Eingangskontrolle / Kassendienste / Portierdienste </w:t>
      </w:r>
    </w:p>
    <w:p w:rsidR="006E34F4" w:rsidRPr="006E34F4" w:rsidRDefault="006E34F4" w:rsidP="006E34F4">
      <w:pPr>
        <w:pStyle w:val="Default"/>
        <w:numPr>
          <w:ilvl w:val="0"/>
          <w:numId w:val="1"/>
        </w:numPr>
        <w:ind w:left="567" w:hanging="329"/>
        <w:rPr>
          <w:rFonts w:ascii="Arial" w:hAnsi="Arial" w:cs="Arial"/>
          <w:sz w:val="22"/>
          <w:szCs w:val="22"/>
        </w:rPr>
      </w:pPr>
      <w:r w:rsidRPr="006E34F4">
        <w:rPr>
          <w:rFonts w:ascii="Arial" w:hAnsi="Arial" w:cs="Arial"/>
          <w:sz w:val="22"/>
          <w:szCs w:val="22"/>
        </w:rPr>
        <w:t xml:space="preserve">Kontrollgänge </w:t>
      </w:r>
    </w:p>
    <w:p w:rsidR="006E34F4" w:rsidRPr="006E34F4" w:rsidRDefault="006E34F4" w:rsidP="006E34F4">
      <w:pPr>
        <w:pStyle w:val="Default"/>
        <w:numPr>
          <w:ilvl w:val="0"/>
          <w:numId w:val="1"/>
        </w:numPr>
        <w:ind w:left="567" w:hanging="329"/>
        <w:rPr>
          <w:rFonts w:ascii="Arial" w:hAnsi="Arial" w:cs="Arial"/>
          <w:sz w:val="22"/>
          <w:szCs w:val="22"/>
        </w:rPr>
      </w:pPr>
      <w:r w:rsidRPr="006E34F4">
        <w:rPr>
          <w:rFonts w:ascii="Arial" w:hAnsi="Arial" w:cs="Arial"/>
          <w:sz w:val="22"/>
          <w:szCs w:val="22"/>
        </w:rPr>
        <w:t xml:space="preserve">Personenbegleitschutz 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3. Arbeitspensum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 xml:space="preserve">Das Arbeitspensum beträgt zwischen </w:t>
      </w:r>
      <w:r w:rsidR="006E34F4">
        <w:rPr>
          <w:rFonts w:cs="Arial"/>
          <w:szCs w:val="22"/>
          <w:lang w:eastAsia="de-CH"/>
        </w:rPr>
        <w:t>2 und 24 Stunden pro Einsatz</w:t>
      </w:r>
      <w:r w:rsidRPr="006E34F4">
        <w:rPr>
          <w:rFonts w:cs="Arial"/>
          <w:szCs w:val="22"/>
          <w:lang w:eastAsia="de-CH"/>
        </w:rPr>
        <w:t xml:space="preserve"> und wird jeweils re</w:t>
      </w:r>
      <w:r w:rsidR="006E34F4">
        <w:rPr>
          <w:rFonts w:cs="Arial"/>
          <w:szCs w:val="22"/>
          <w:lang w:eastAsia="de-CH"/>
        </w:rPr>
        <w:t>chtzeitig im Voraus festgelegt.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>
        <w:rPr>
          <w:rFonts w:cs="Arial"/>
          <w:szCs w:val="22"/>
          <w:lang w:eastAsia="de-CH"/>
        </w:rPr>
        <w:t>4</w:t>
      </w:r>
      <w:r w:rsidR="00F92590" w:rsidRPr="006E34F4">
        <w:rPr>
          <w:rFonts w:cs="Arial"/>
          <w:szCs w:val="22"/>
          <w:lang w:eastAsia="de-CH"/>
        </w:rPr>
        <w:t>. Lohn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Default="00F92590" w:rsidP="006E34F4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Grundlohn pro Stunde</w:t>
      </w:r>
      <w:r w:rsidR="006E34F4">
        <w:rPr>
          <w:rFonts w:cs="Arial"/>
          <w:szCs w:val="22"/>
          <w:lang w:eastAsia="de-CH"/>
        </w:rPr>
        <w:t xml:space="preserve"> brutto</w:t>
      </w:r>
      <w:r w:rsidRPr="006E34F4">
        <w:rPr>
          <w:rFonts w:cs="Arial"/>
          <w:szCs w:val="22"/>
          <w:lang w:eastAsia="de-CH"/>
        </w:rPr>
        <w:t xml:space="preserve"> : Fr. </w:t>
      </w:r>
      <w:r w:rsidR="006E34F4">
        <w:rPr>
          <w:rFonts w:cs="Arial"/>
          <w:szCs w:val="22"/>
          <w:lang w:eastAsia="de-CH"/>
        </w:rPr>
        <w:t>30.00</w:t>
      </w:r>
    </w:p>
    <w:p w:rsidR="006E34F4" w:rsidRDefault="006E34F4" w:rsidP="006E34F4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6E34F4" w:rsidRDefault="006E34F4" w:rsidP="006E34F4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>
        <w:rPr>
          <w:rFonts w:cs="Arial"/>
          <w:szCs w:val="22"/>
          <w:lang w:eastAsia="de-CH"/>
        </w:rPr>
        <w:t>Für die Abzüge ist der / die Angestellte selbst verantwortlich.</w:t>
      </w:r>
    </w:p>
    <w:p w:rsidR="006E34F4" w:rsidRDefault="006E34F4">
      <w:pPr>
        <w:rPr>
          <w:rFonts w:cs="Arial"/>
          <w:szCs w:val="22"/>
          <w:lang w:eastAsia="de-CH"/>
        </w:rPr>
      </w:pPr>
      <w:r>
        <w:rPr>
          <w:rFonts w:cs="Arial"/>
          <w:szCs w:val="22"/>
          <w:lang w:eastAsia="de-CH"/>
        </w:rPr>
        <w:br w:type="page"/>
      </w:r>
    </w:p>
    <w:p w:rsidR="006E34F4" w:rsidRPr="006E34F4" w:rsidRDefault="006E34F4" w:rsidP="006E34F4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6. Lohnzahlung bei Krankheit und Unfall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Die Lohnzahlung bei Krankheit und Unfall richtet sich ausschliesslich nach dem</w:t>
      </w:r>
    </w:p>
    <w:p w:rsidR="00F92590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>
        <w:rPr>
          <w:rFonts w:cs="Arial"/>
          <w:szCs w:val="22"/>
          <w:lang w:eastAsia="de-CH"/>
        </w:rPr>
        <w:t>GAV.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7. Lohnfortzahlung bei Betriebsunfall (und Nichtbetriebsunfall)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Die Arbeitgeberin schliesst für die Arbeitnehmerin eine obligatorische Unfallversicherung für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Betriebsunfall ab (und Nichtbetriebsunfall, sofern das Pensum mehr als acht Stunden pro</w:t>
      </w: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Woche beträgt).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8. Lohnzahlung bei Schwangerschaft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Die Lohnzahlung bei Schwangerschaft richtet sich nach den Bestimmungen der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proofErr w:type="spellStart"/>
      <w:r w:rsidRPr="006E34F4">
        <w:rPr>
          <w:rFonts w:cs="Arial"/>
          <w:szCs w:val="22"/>
          <w:lang w:eastAsia="de-CH"/>
        </w:rPr>
        <w:t>Erwebsersatzordnung</w:t>
      </w:r>
      <w:proofErr w:type="spellEnd"/>
      <w:r w:rsidRPr="006E34F4">
        <w:rPr>
          <w:rFonts w:cs="Arial"/>
          <w:szCs w:val="22"/>
          <w:lang w:eastAsia="de-CH"/>
        </w:rPr>
        <w:t xml:space="preserve"> (EO). Ab Geburt wird der Lohn durch die Ausgleichskasse während 14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Wochen zu 80 % vergütet, sofern sämtliche Voraussetzungen der EO erfüllt sind. Absenzen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vor der Schwangerschaft fallen unter Krankheit und werden von der Arbeitgeberin nach Ziffer</w:t>
      </w: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6 vergütet.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9. Kündigung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Es gelten die gesetzlichen Kündigungsfristen. Während der Probezeit kann das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Arbeitsverhältnis von beiden Seiten jederzeit mit einer Frist von sieben Kalendertagen</w:t>
      </w: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gekündigt werden.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Nach Ablauf der Probezeit kann das Arbeitsverhältnis von beiden Seiten jeweils per Ende</w:t>
      </w:r>
    </w:p>
    <w:p w:rsid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 xml:space="preserve">Monat mit den folgenden Fristen gekündigt werden: </w:t>
      </w:r>
    </w:p>
    <w:p w:rsid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1. Dienstjahr: 1 Mona</w:t>
      </w:r>
      <w:r w:rsidR="006E34F4">
        <w:rPr>
          <w:rFonts w:cs="Arial"/>
          <w:szCs w:val="22"/>
          <w:lang w:eastAsia="de-CH"/>
        </w:rPr>
        <w:t>t</w:t>
      </w:r>
      <w:r w:rsidRPr="006E34F4">
        <w:rPr>
          <w:rFonts w:cs="Arial"/>
          <w:szCs w:val="22"/>
          <w:lang w:eastAsia="de-CH"/>
        </w:rPr>
        <w:t xml:space="preserve"> </w:t>
      </w:r>
    </w:p>
    <w:p w:rsid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2. bis und mit 9.</w:t>
      </w:r>
      <w:r w:rsidR="006E34F4">
        <w:rPr>
          <w:rFonts w:cs="Arial"/>
          <w:szCs w:val="22"/>
          <w:lang w:eastAsia="de-CH"/>
        </w:rPr>
        <w:t xml:space="preserve"> Dienstjahr: 2 Monate</w:t>
      </w: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ab 10. Dienstjahr: 3 Monate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10. Allgemeine Bestimmungen</w:t>
      </w:r>
    </w:p>
    <w:p w:rsidR="00F92590" w:rsidRPr="006E34F4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Im Übrigen gelten die gesetzlichen Bestimmungen des Obligationenrechts. Änderungen und</w:t>
      </w: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Ergänzungen dieses Vertrags sind nur schriftlich gültig.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F92590" w:rsidRDefault="00F92590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  <w:r w:rsidRPr="006E34F4">
        <w:rPr>
          <w:rFonts w:cs="Arial"/>
          <w:szCs w:val="22"/>
          <w:lang w:eastAsia="de-CH"/>
        </w:rPr>
        <w:t>Ort, Datum</w:t>
      </w:r>
    </w:p>
    <w:p w:rsidR="006E34F4" w:rsidRPr="006E34F4" w:rsidRDefault="006E34F4" w:rsidP="00F92590">
      <w:pPr>
        <w:autoSpaceDE w:val="0"/>
        <w:autoSpaceDN w:val="0"/>
        <w:adjustRightInd w:val="0"/>
        <w:rPr>
          <w:rFonts w:cs="Arial"/>
          <w:szCs w:val="22"/>
          <w:lang w:eastAsia="de-CH"/>
        </w:rPr>
      </w:pPr>
    </w:p>
    <w:p w:rsidR="00D87502" w:rsidRPr="006E34F4" w:rsidRDefault="00F92590" w:rsidP="00F92590">
      <w:pPr>
        <w:rPr>
          <w:rFonts w:cs="Arial"/>
          <w:szCs w:val="22"/>
        </w:rPr>
      </w:pPr>
      <w:r w:rsidRPr="006E34F4">
        <w:rPr>
          <w:rFonts w:cs="Arial"/>
          <w:szCs w:val="22"/>
          <w:lang w:eastAsia="de-CH"/>
        </w:rPr>
        <w:t>Unterschriften: Arbeitgeberin Arbeitnehmerin</w:t>
      </w:r>
    </w:p>
    <w:sectPr w:rsidR="00D87502" w:rsidRPr="006E34F4" w:rsidSect="005B0841">
      <w:headerReference w:type="default" r:id="rId8"/>
      <w:footerReference w:type="default" r:id="rId9"/>
      <w:pgSz w:w="11906" w:h="16838"/>
      <w:pgMar w:top="396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590" w:rsidRDefault="00F92590">
      <w:r>
        <w:separator/>
      </w:r>
    </w:p>
  </w:endnote>
  <w:endnote w:type="continuationSeparator" w:id="0">
    <w:p w:rsidR="00F92590" w:rsidRDefault="00F92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90" w:rsidRPr="00635AA2" w:rsidRDefault="00F92590">
    <w:pPr>
      <w:pStyle w:val="Fuzeile"/>
      <w:jc w:val="right"/>
      <w:rPr>
        <w:sz w:val="16"/>
        <w:szCs w:val="16"/>
      </w:rPr>
    </w:pPr>
    <w:r w:rsidRPr="00635AA2">
      <w:rPr>
        <w:sz w:val="16"/>
        <w:szCs w:val="16"/>
      </w:rPr>
      <w:t xml:space="preserve">Seite </w:t>
    </w:r>
    <w:r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PAGE</w:instrText>
    </w:r>
    <w:r w:rsidRPr="00635AA2">
      <w:rPr>
        <w:b/>
        <w:sz w:val="16"/>
        <w:szCs w:val="16"/>
      </w:rPr>
      <w:fldChar w:fldCharType="separate"/>
    </w:r>
    <w:r w:rsidR="006E34F4">
      <w:rPr>
        <w:b/>
        <w:noProof/>
        <w:sz w:val="16"/>
        <w:szCs w:val="16"/>
      </w:rPr>
      <w:t>2</w:t>
    </w:r>
    <w:r w:rsidRPr="00635AA2">
      <w:rPr>
        <w:b/>
        <w:sz w:val="16"/>
        <w:szCs w:val="16"/>
      </w:rPr>
      <w:fldChar w:fldCharType="end"/>
    </w:r>
    <w:r w:rsidRPr="00635AA2">
      <w:rPr>
        <w:sz w:val="16"/>
        <w:szCs w:val="16"/>
      </w:rPr>
      <w:t xml:space="preserve"> von </w:t>
    </w:r>
    <w:r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NUMPAGES</w:instrText>
    </w:r>
    <w:r w:rsidRPr="00635AA2">
      <w:rPr>
        <w:b/>
        <w:sz w:val="16"/>
        <w:szCs w:val="16"/>
      </w:rPr>
      <w:fldChar w:fldCharType="separate"/>
    </w:r>
    <w:r w:rsidR="006E34F4">
      <w:rPr>
        <w:b/>
        <w:noProof/>
        <w:sz w:val="16"/>
        <w:szCs w:val="16"/>
      </w:rPr>
      <w:t>2</w:t>
    </w:r>
    <w:r w:rsidRPr="00635AA2">
      <w:rPr>
        <w:b/>
        <w:sz w:val="16"/>
        <w:szCs w:val="16"/>
      </w:rPr>
      <w:fldChar w:fldCharType="end"/>
    </w:r>
  </w:p>
  <w:p w:rsidR="00F92590" w:rsidRPr="00635AA2" w:rsidRDefault="00F92590">
    <w:pPr>
      <w:pStyle w:val="Fuzeile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590" w:rsidRDefault="00F92590">
      <w:r>
        <w:separator/>
      </w:r>
    </w:p>
  </w:footnote>
  <w:footnote w:type="continuationSeparator" w:id="0">
    <w:p w:rsidR="00F92590" w:rsidRDefault="00F925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90" w:rsidRDefault="00F92590">
    <w:pPr>
      <w:pStyle w:val="Kopfzeile"/>
    </w:pPr>
    <w:r>
      <w:rPr>
        <w:noProof/>
        <w:lang w:eastAsia="de-CH"/>
      </w:rPr>
      <w:pict>
        <v:group id="_x0000_s2049" style="position:absolute;margin-left:338.7pt;margin-top:3.8pt;width:135.6pt;height:108.9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2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F92590" w:rsidRDefault="00F92590">
    <w:pPr>
      <w:pStyle w:val="Kopfzeile"/>
    </w:pPr>
  </w:p>
  <w:p w:rsidR="00F92590" w:rsidRDefault="00F92590">
    <w:pPr>
      <w:pStyle w:val="Kopfzeile"/>
    </w:pPr>
    <w:r>
      <w:t>Oliver Hochuli</w:t>
    </w:r>
  </w:p>
  <w:p w:rsidR="00F92590" w:rsidRDefault="00F92590">
    <w:pPr>
      <w:pStyle w:val="Kopfzeile"/>
    </w:pPr>
    <w:r>
      <w:t>Geschäftsinhaber</w:t>
    </w:r>
  </w:p>
  <w:p w:rsidR="00F92590" w:rsidRDefault="00F92590">
    <w:pPr>
      <w:pStyle w:val="Kopfzeile"/>
    </w:pPr>
    <w:r>
      <w:t>Wiesenweg 15</w:t>
    </w:r>
  </w:p>
  <w:p w:rsidR="00F92590" w:rsidRDefault="00F92590">
    <w:pPr>
      <w:pStyle w:val="Kopfzeile"/>
    </w:pPr>
    <w:r>
      <w:t>8200 Schaffhausen</w:t>
    </w:r>
  </w:p>
  <w:p w:rsidR="00F92590" w:rsidRDefault="00F92590">
    <w:pPr>
      <w:pStyle w:val="Kopfzeile"/>
    </w:pPr>
    <w:r>
      <w:t>Tel.: +41 79 581 10 71</w:t>
    </w:r>
  </w:p>
  <w:p w:rsidR="00F92590" w:rsidRDefault="00F92590">
    <w:pPr>
      <w:pStyle w:val="Kopfzeile"/>
    </w:pPr>
    <w:r>
      <w:t>E-Mail: hochulio@yahoo.de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77B3A"/>
    <w:multiLevelType w:val="hybridMultilevel"/>
    <w:tmpl w:val="80860C4C"/>
    <w:lvl w:ilvl="0" w:tplc="01C069A2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0AC0"/>
    <w:rsid w:val="00083502"/>
    <w:rsid w:val="000E0AC0"/>
    <w:rsid w:val="000E6A2C"/>
    <w:rsid w:val="00181990"/>
    <w:rsid w:val="001E1A72"/>
    <w:rsid w:val="002235B0"/>
    <w:rsid w:val="00243A2A"/>
    <w:rsid w:val="003C5D43"/>
    <w:rsid w:val="00561FCA"/>
    <w:rsid w:val="005B0841"/>
    <w:rsid w:val="005C0933"/>
    <w:rsid w:val="005E4F23"/>
    <w:rsid w:val="00635AA2"/>
    <w:rsid w:val="006774DA"/>
    <w:rsid w:val="00680CD4"/>
    <w:rsid w:val="0069048D"/>
    <w:rsid w:val="006E34F4"/>
    <w:rsid w:val="00786BE1"/>
    <w:rsid w:val="007965A3"/>
    <w:rsid w:val="007E5EEF"/>
    <w:rsid w:val="00806052"/>
    <w:rsid w:val="00887A57"/>
    <w:rsid w:val="009A138C"/>
    <w:rsid w:val="009A7E3B"/>
    <w:rsid w:val="009E1F49"/>
    <w:rsid w:val="00AA7020"/>
    <w:rsid w:val="00AC4053"/>
    <w:rsid w:val="00B71A56"/>
    <w:rsid w:val="00C02CFB"/>
    <w:rsid w:val="00C2600E"/>
    <w:rsid w:val="00CB339A"/>
    <w:rsid w:val="00D452CF"/>
    <w:rsid w:val="00D7429A"/>
    <w:rsid w:val="00D77F56"/>
    <w:rsid w:val="00D87502"/>
    <w:rsid w:val="00E01037"/>
    <w:rsid w:val="00E63D88"/>
    <w:rsid w:val="00F56FA1"/>
    <w:rsid w:val="00F92590"/>
    <w:rsid w:val="00FA2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052"/>
    <w:rPr>
      <w:rFonts w:ascii="Arial" w:hAnsi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06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06052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D4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635AA2"/>
    <w:rPr>
      <w:rFonts w:ascii="Arial" w:hAnsi="Arial"/>
      <w:sz w:val="2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92590"/>
    <w:pPr>
      <w:ind w:left="720"/>
      <w:contextualSpacing/>
    </w:pPr>
  </w:style>
  <w:style w:type="paragraph" w:customStyle="1" w:styleId="Default">
    <w:name w:val="Default"/>
    <w:rsid w:val="006E34F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ief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D0EF59-5269-46F1-9A27-6D01C84B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</Template>
  <TotalTime>0</TotalTime>
  <Pages>2</Pages>
  <Words>295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3</cp:revision>
  <cp:lastPrinted>2013-05-28T12:13:00Z</cp:lastPrinted>
  <dcterms:created xsi:type="dcterms:W3CDTF">2013-06-04T11:08:00Z</dcterms:created>
  <dcterms:modified xsi:type="dcterms:W3CDTF">2013-06-04T12:17:00Z</dcterms:modified>
</cp:coreProperties>
</file>